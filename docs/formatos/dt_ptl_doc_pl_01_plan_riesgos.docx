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EA14" w14:textId="77777777" w:rsidR="001A6621" w:rsidRDefault="001A6621" w:rsidP="001A66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14:paraId="40CDEA15" w14:textId="77777777" w:rsidR="001A6621" w:rsidRDefault="001A6621" w:rsidP="001A6621">
      <w:pPr>
        <w:jc w:val="center"/>
        <w:rPr>
          <w:b/>
          <w:sz w:val="24"/>
          <w:szCs w:val="24"/>
        </w:rPr>
      </w:pPr>
    </w:p>
    <w:p w14:paraId="40CDEA16" w14:textId="77777777" w:rsidR="00643F41" w:rsidRDefault="001A6621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910339" w:history="1">
        <w:r w:rsidR="00643F41" w:rsidRPr="00C24ECA">
          <w:rPr>
            <w:rStyle w:val="Hipervnculo"/>
            <w:noProof/>
          </w:rPr>
          <w:t>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Introducción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_Toc161910339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7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0" w:history="1">
        <w:r w:rsidR="00643F41" w:rsidRPr="00C24ECA">
          <w:rPr>
            <w:rStyle w:val="Hipervnculo"/>
            <w:noProof/>
          </w:rPr>
          <w:t>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Objetivo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8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1" w:history="1">
        <w:r w:rsidR="00643F41" w:rsidRPr="00C24ECA">
          <w:rPr>
            <w:rStyle w:val="Hipervnculo"/>
            <w:noProof/>
          </w:rPr>
          <w:t>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Alcance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9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2" w:history="1">
        <w:r w:rsidR="00643F41" w:rsidRPr="00C24ECA">
          <w:rPr>
            <w:rStyle w:val="Hipervnculo"/>
            <w:noProof/>
          </w:rPr>
          <w:t>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Definiciones y Abreviaturas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A" w14:textId="77777777" w:rsidR="00643F41" w:rsidRDefault="00000000">
      <w:pPr>
        <w:pStyle w:val="TDC1"/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3" w:history="1">
        <w:r w:rsidR="00643F41" w:rsidRPr="00C24ECA">
          <w:rPr>
            <w:rStyle w:val="Hipervnculo"/>
            <w:noProof/>
          </w:rPr>
          <w:t>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B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4" w:history="1">
        <w:r w:rsidR="00643F41" w:rsidRPr="00C24ECA">
          <w:rPr>
            <w:rStyle w:val="Hipervnculo"/>
            <w:noProof/>
          </w:rPr>
          <w:t>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Criterios para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_Toc161910344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C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5" w:history="1">
        <w:r w:rsidR="00643F41" w:rsidRPr="00C24ECA">
          <w:rPr>
            <w:rStyle w:val="Hipervnculo"/>
            <w:noProof/>
          </w:rPr>
          <w:t>2.1.1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Probabilidad.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_Toc161910345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D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6" w:history="1">
        <w:r w:rsidR="00643F41" w:rsidRPr="00C24ECA">
          <w:rPr>
            <w:rStyle w:val="Hipervnculo"/>
            <w:noProof/>
          </w:rPr>
          <w:t>2.1.2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Impacto.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_Toc161910346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2</w:t>
        </w:r>
        <w:r w:rsidR="00643F41">
          <w:rPr>
            <w:noProof/>
            <w:webHidden/>
          </w:rPr>
          <w:fldChar w:fldCharType="end"/>
        </w:r>
      </w:hyperlink>
    </w:p>
    <w:p w14:paraId="40CDEA1E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7" w:history="1">
        <w:r w:rsidR="00643F41" w:rsidRPr="00C24ECA">
          <w:rPr>
            <w:rStyle w:val="Hipervnculo"/>
            <w:noProof/>
          </w:rPr>
          <w:t>2.1.3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Costo de retiro.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_Toc161910347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14:paraId="40CDEA1F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8" w:history="1">
        <w:r w:rsidR="00643F41" w:rsidRPr="00C24ECA">
          <w:rPr>
            <w:rStyle w:val="Hipervnculo"/>
            <w:noProof/>
          </w:rPr>
          <w:t>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Definición y valoración de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_Toc161910348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14:paraId="40CDEA20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49" w:history="1">
        <w:r w:rsidR="00643F41" w:rsidRPr="00C24ECA">
          <w:rPr>
            <w:rStyle w:val="Hipervnculo"/>
            <w:noProof/>
          </w:rPr>
          <w:t>2.2.1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proyecto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_Toc161910349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3</w:t>
        </w:r>
        <w:r w:rsidR="00643F41">
          <w:rPr>
            <w:noProof/>
            <w:webHidden/>
          </w:rPr>
          <w:fldChar w:fldCharType="end"/>
        </w:r>
      </w:hyperlink>
    </w:p>
    <w:p w14:paraId="40CDEA21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0" w:history="1">
        <w:r w:rsidR="00643F41" w:rsidRPr="00C24ECA">
          <w:rPr>
            <w:rStyle w:val="Hipervnculo"/>
            <w:noProof/>
          </w:rPr>
          <w:t>2.2.2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producto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_Toc161910350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4</w:t>
        </w:r>
        <w:r w:rsidR="00643F41">
          <w:rPr>
            <w:noProof/>
            <w:webHidden/>
          </w:rPr>
          <w:fldChar w:fldCharType="end"/>
        </w:r>
      </w:hyperlink>
    </w:p>
    <w:p w14:paraId="40CDEA22" w14:textId="77777777" w:rsidR="00643F41" w:rsidRDefault="00000000">
      <w:pPr>
        <w:pStyle w:val="TDC3"/>
        <w:tabs>
          <w:tab w:val="left" w:pos="120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1" w:history="1">
        <w:r w:rsidR="00643F41" w:rsidRPr="00C24ECA">
          <w:rPr>
            <w:rStyle w:val="Hipervnculo"/>
            <w:noProof/>
          </w:rPr>
          <w:t>2.2.3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Riesgos relacionados con el equipo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_Toc161910351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5</w:t>
        </w:r>
        <w:r w:rsidR="00643F41">
          <w:rPr>
            <w:noProof/>
            <w:webHidden/>
          </w:rPr>
          <w:fldChar w:fldCharType="end"/>
        </w:r>
      </w:hyperlink>
    </w:p>
    <w:p w14:paraId="40CDEA23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2" w:history="1">
        <w:r w:rsidR="00643F41" w:rsidRPr="00C24ECA">
          <w:rPr>
            <w:rStyle w:val="Hipervnculo"/>
            <w:noProof/>
          </w:rPr>
          <w:t>2.3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Mitigación y Contingencia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_Toc161910352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6</w:t>
        </w:r>
        <w:r w:rsidR="00643F41">
          <w:rPr>
            <w:noProof/>
            <w:webHidden/>
          </w:rPr>
          <w:fldChar w:fldCharType="end"/>
        </w:r>
      </w:hyperlink>
    </w:p>
    <w:p w14:paraId="40CDEA24" w14:textId="77777777" w:rsidR="00643F41" w:rsidRDefault="00000000">
      <w:pPr>
        <w:pStyle w:val="TDC2"/>
        <w:tabs>
          <w:tab w:val="left" w:pos="720"/>
          <w:tab w:val="right" w:leader="dot" w:pos="8263"/>
        </w:tabs>
        <w:rPr>
          <w:rFonts w:ascii="Times New Roman" w:eastAsia="MS Mincho" w:hAnsi="Times New Roman"/>
          <w:noProof/>
          <w:sz w:val="24"/>
          <w:szCs w:val="24"/>
          <w:lang w:val="es-ES" w:eastAsia="ja-JP"/>
        </w:rPr>
      </w:pPr>
      <w:hyperlink w:anchor="_Toc161910353" w:history="1">
        <w:r w:rsidR="00643F41" w:rsidRPr="00C24ECA">
          <w:rPr>
            <w:rStyle w:val="Hipervnculo"/>
            <w:noProof/>
          </w:rPr>
          <w:t>2.4</w:t>
        </w:r>
        <w:r w:rsidR="00643F41">
          <w:rPr>
            <w:rFonts w:ascii="Times New Roman" w:eastAsia="MS Mincho" w:hAnsi="Times New Roman"/>
            <w:noProof/>
            <w:sz w:val="24"/>
            <w:szCs w:val="24"/>
            <w:lang w:val="es-ES" w:eastAsia="ja-JP"/>
          </w:rPr>
          <w:tab/>
        </w:r>
        <w:r w:rsidR="00643F41" w:rsidRPr="00C24ECA">
          <w:rPr>
            <w:rStyle w:val="Hipervnculo"/>
            <w:noProof/>
          </w:rPr>
          <w:t>Programa de  seguimiento a los riesgos</w:t>
        </w:r>
        <w:r w:rsidR="00643F41">
          <w:rPr>
            <w:noProof/>
            <w:webHidden/>
          </w:rPr>
          <w:tab/>
        </w:r>
        <w:r w:rsidR="00643F41">
          <w:rPr>
            <w:noProof/>
            <w:webHidden/>
          </w:rPr>
          <w:fldChar w:fldCharType="begin"/>
        </w:r>
        <w:r w:rsidR="00643F41">
          <w:rPr>
            <w:noProof/>
            <w:webHidden/>
          </w:rPr>
          <w:instrText xml:space="preserve"> PAGEREF _Toc161910353 \h </w:instrText>
        </w:r>
        <w:r w:rsidR="00643F41">
          <w:rPr>
            <w:noProof/>
            <w:webHidden/>
          </w:rPr>
        </w:r>
        <w:r w:rsidR="00643F41">
          <w:rPr>
            <w:noProof/>
            <w:webHidden/>
          </w:rPr>
          <w:fldChar w:fldCharType="separate"/>
        </w:r>
        <w:r w:rsidR="002C2864">
          <w:rPr>
            <w:noProof/>
            <w:webHidden/>
          </w:rPr>
          <w:t>8</w:t>
        </w:r>
        <w:r w:rsidR="00643F41">
          <w:rPr>
            <w:noProof/>
            <w:webHidden/>
          </w:rPr>
          <w:fldChar w:fldCharType="end"/>
        </w:r>
      </w:hyperlink>
    </w:p>
    <w:p w14:paraId="40CDEA25" w14:textId="77777777" w:rsidR="006760F4" w:rsidRDefault="001A6621" w:rsidP="001A6621">
      <w:r>
        <w:fldChar w:fldCharType="end"/>
      </w:r>
    </w:p>
    <w:p w14:paraId="40CDEA26" w14:textId="77777777" w:rsidR="00293694" w:rsidRDefault="004676CE" w:rsidP="00293694">
      <w:pPr>
        <w:pStyle w:val="Ttulo1"/>
      </w:pPr>
      <w:bookmarkStart w:id="0" w:name="_Toc160628085"/>
      <w:r>
        <w:br w:type="page"/>
      </w:r>
      <w:bookmarkStart w:id="1" w:name="_Toc161910339"/>
      <w:r w:rsidR="00293694">
        <w:lastRenderedPageBreak/>
        <w:t>Introducción</w:t>
      </w:r>
      <w:bookmarkEnd w:id="1"/>
    </w:p>
    <w:p w14:paraId="40CDEA27" w14:textId="77777777" w:rsidR="000458DF" w:rsidRDefault="000458DF" w:rsidP="000458DF"/>
    <w:p w14:paraId="40CDEA28" w14:textId="77777777" w:rsidR="000458DF" w:rsidRDefault="000458DF" w:rsidP="000458DF"/>
    <w:p w14:paraId="40CDEA29" w14:textId="77777777" w:rsidR="000458DF" w:rsidRDefault="000458DF" w:rsidP="000458DF"/>
    <w:p w14:paraId="40CDEA2A" w14:textId="77777777" w:rsidR="00AE1909" w:rsidRDefault="00AE1909" w:rsidP="00AE1909"/>
    <w:p w14:paraId="40CDEA2B" w14:textId="77777777" w:rsidR="00293694" w:rsidRDefault="00293694" w:rsidP="00293694">
      <w:pPr>
        <w:pStyle w:val="Ttulo2"/>
      </w:pPr>
      <w:bookmarkStart w:id="2" w:name="_Toc161910340"/>
      <w:r>
        <w:t>Objetivo</w:t>
      </w:r>
      <w:bookmarkEnd w:id="2"/>
    </w:p>
    <w:p w14:paraId="40CDEA2C" w14:textId="77777777" w:rsidR="00AE1909" w:rsidRPr="00424795" w:rsidRDefault="00AE1909" w:rsidP="004E5967">
      <w:pPr>
        <w:numPr>
          <w:ilvl w:val="0"/>
          <w:numId w:val="12"/>
        </w:numPr>
      </w:pPr>
    </w:p>
    <w:p w14:paraId="40CDEA2D" w14:textId="77777777" w:rsidR="00293694" w:rsidRDefault="00293694" w:rsidP="00293694">
      <w:pPr>
        <w:pStyle w:val="Ttulo2"/>
      </w:pPr>
      <w:bookmarkStart w:id="3" w:name="_Toc161910341"/>
      <w:r>
        <w:t>Alcance</w:t>
      </w:r>
      <w:bookmarkEnd w:id="3"/>
    </w:p>
    <w:p w14:paraId="40CDEA2E" w14:textId="77777777" w:rsidR="004E5967" w:rsidRDefault="004E5967" w:rsidP="004E5967"/>
    <w:p w14:paraId="40CDEA2F" w14:textId="77777777" w:rsidR="00293694" w:rsidRDefault="00293694" w:rsidP="00293694">
      <w:pPr>
        <w:pStyle w:val="Ttulo2"/>
      </w:pPr>
      <w:bookmarkStart w:id="4" w:name="_Toc161050536"/>
      <w:bookmarkStart w:id="5" w:name="_Toc161910342"/>
      <w:r>
        <w:t>Definiciones y Abreviaturas</w:t>
      </w:r>
      <w:bookmarkEnd w:id="4"/>
      <w:bookmarkEnd w:id="5"/>
    </w:p>
    <w:p w14:paraId="40CDEA30" w14:textId="77777777" w:rsidR="00293694" w:rsidRDefault="00293694" w:rsidP="00293694"/>
    <w:p w14:paraId="40CDEA31" w14:textId="77777777" w:rsidR="00293694" w:rsidRDefault="00293694">
      <w:pPr>
        <w:pStyle w:val="Ttulo1"/>
      </w:pPr>
      <w:bookmarkStart w:id="6" w:name="_Toc161910343"/>
      <w:r>
        <w:t>Riesgos</w:t>
      </w:r>
      <w:bookmarkEnd w:id="6"/>
    </w:p>
    <w:p w14:paraId="40CDEA32" w14:textId="77777777" w:rsidR="00285530" w:rsidRDefault="00E15EB8" w:rsidP="000E7D4C">
      <w:pPr>
        <w:pStyle w:val="Ttulo2"/>
      </w:pPr>
      <w:bookmarkStart w:id="7" w:name="_Toc161910344"/>
      <w:r>
        <w:t xml:space="preserve">Criterios para </w:t>
      </w:r>
      <w:r w:rsidR="00285530">
        <w:t xml:space="preserve">valoración </w:t>
      </w:r>
      <w:r w:rsidR="000E7D4C">
        <w:t>de riesgos</w:t>
      </w:r>
      <w:bookmarkEnd w:id="7"/>
    </w:p>
    <w:p w14:paraId="40CDEA33" w14:textId="77777777" w:rsidR="006B68CF" w:rsidRDefault="006B68CF" w:rsidP="00285530"/>
    <w:p w14:paraId="40CDEA34" w14:textId="77777777" w:rsidR="006B68CF" w:rsidRDefault="006B68CF" w:rsidP="006B68CF">
      <w:pPr>
        <w:pStyle w:val="Ttulo3"/>
      </w:pPr>
      <w:bookmarkStart w:id="8" w:name="_Toc161910345"/>
      <w:r>
        <w:t>Probabilidad.</w:t>
      </w:r>
      <w:bookmarkEnd w:id="8"/>
      <w:r>
        <w:t xml:space="preserve"> </w:t>
      </w:r>
    </w:p>
    <w:p w14:paraId="40CDEA35" w14:textId="77777777" w:rsidR="006B68CF" w:rsidRPr="006B68CF" w:rsidRDefault="006B68CF" w:rsidP="006B68CF"/>
    <w:p w14:paraId="40CDEA36" w14:textId="77777777" w:rsidR="006B68CF" w:rsidRDefault="006B68CF" w:rsidP="006B68CF">
      <w:pPr>
        <w:pStyle w:val="Ttulo3"/>
      </w:pPr>
      <w:bookmarkStart w:id="9" w:name="_Toc161910346"/>
      <w:r>
        <w:t>Impacto.</w:t>
      </w:r>
      <w:bookmarkEnd w:id="9"/>
      <w:r>
        <w:t xml:space="preserve"> </w:t>
      </w:r>
    </w:p>
    <w:p w14:paraId="40CDEA37" w14:textId="77777777" w:rsidR="00525BF6" w:rsidRDefault="00525BF6" w:rsidP="000458DF"/>
    <w:p w14:paraId="40CDEA38" w14:textId="77777777" w:rsidR="00525BF6" w:rsidRDefault="00FD08ED" w:rsidP="00525BF6">
      <w:pPr>
        <w:pStyle w:val="Ttulo3"/>
      </w:pPr>
      <w:bookmarkStart w:id="10" w:name="_Toc161910347"/>
      <w:r>
        <w:t>Costo de retiro</w:t>
      </w:r>
      <w:r w:rsidR="00525BF6">
        <w:t>.</w:t>
      </w:r>
      <w:bookmarkEnd w:id="10"/>
      <w:r w:rsidR="00525BF6">
        <w:t xml:space="preserve"> </w:t>
      </w:r>
    </w:p>
    <w:p w14:paraId="40CDEA39" w14:textId="77777777" w:rsidR="006B68CF" w:rsidRDefault="006B68CF" w:rsidP="00285530"/>
    <w:p w14:paraId="40CDEA3A" w14:textId="77777777" w:rsidR="001007A6" w:rsidRDefault="001007A6" w:rsidP="00285530"/>
    <w:p w14:paraId="40CDEA3B" w14:textId="77777777" w:rsidR="00EE41F0" w:rsidRDefault="00EE41F0" w:rsidP="00285530"/>
    <w:tbl>
      <w:tblPr>
        <w:tblW w:w="8800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3"/>
        <w:gridCol w:w="1690"/>
        <w:gridCol w:w="1156"/>
        <w:gridCol w:w="1399"/>
        <w:gridCol w:w="1829"/>
        <w:gridCol w:w="1463"/>
      </w:tblGrid>
      <w:tr w:rsidR="00EE41F0" w:rsidRPr="00EE41F0" w14:paraId="40CDEA42" w14:textId="77777777">
        <w:trPr>
          <w:trHeight w:val="765"/>
        </w:trPr>
        <w:tc>
          <w:tcPr>
            <w:tcW w:w="11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vAlign w:val="center"/>
          </w:tcPr>
          <w:p w14:paraId="40CDEA3C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PRIORIDAD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0CDEA3D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PROBABILIDAD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0CDEA3E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IMPACTO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0CDEA3F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COSTO RETIRO</w:t>
            </w:r>
          </w:p>
        </w:tc>
        <w:tc>
          <w:tcPr>
            <w:tcW w:w="17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0CDEA40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DETERMINACIÓN DE LA PRIORIDAD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vAlign w:val="center"/>
          </w:tcPr>
          <w:p w14:paraId="40CDEA41" w14:textId="77777777" w:rsidR="00EE41F0" w:rsidRPr="00EE41F0" w:rsidRDefault="00EE41F0" w:rsidP="00EE41F0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EE41F0">
              <w:rPr>
                <w:rFonts w:eastAsia="MS Mincho" w:cs="Arial"/>
                <w:b/>
                <w:bCs/>
                <w:lang w:val="es-ES" w:eastAsia="ja-JP"/>
              </w:rPr>
              <w:t>EVALUACIÓN</w:t>
            </w:r>
          </w:p>
        </w:tc>
      </w:tr>
      <w:tr w:rsidR="00EE41F0" w:rsidRPr="00EE41F0" w14:paraId="40CDEA49" w14:textId="77777777">
        <w:trPr>
          <w:trHeight w:val="255"/>
        </w:trPr>
        <w:tc>
          <w:tcPr>
            <w:tcW w:w="1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0CDEA43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  <w:r w:rsidRPr="00EE41F0">
              <w:rPr>
                <w:rFonts w:eastAsia="MS Mincho" w:cs="Arial"/>
                <w:lang w:val="es-ES" w:eastAsia="ja-JP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4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5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6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7" w14:textId="35B478A8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0CDEA48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  <w:r w:rsidRPr="00EE41F0">
              <w:rPr>
                <w:rFonts w:eastAsia="MS Mincho" w:cs="Arial"/>
                <w:lang w:val="es-ES" w:eastAsia="ja-JP"/>
              </w:rPr>
              <w:t> </w:t>
            </w:r>
          </w:p>
        </w:tc>
      </w:tr>
      <w:tr w:rsidR="00EE41F0" w:rsidRPr="00EE41F0" w14:paraId="40CDEA50" w14:textId="77777777">
        <w:trPr>
          <w:trHeight w:val="510"/>
        </w:trPr>
        <w:tc>
          <w:tcPr>
            <w:tcW w:w="1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0CDEA4A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B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C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D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4E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0CDEA4F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  <w:tr w:rsidR="00EE41F0" w:rsidRPr="00EE41F0" w14:paraId="40CDEA57" w14:textId="77777777">
        <w:trPr>
          <w:trHeight w:val="255"/>
        </w:trPr>
        <w:tc>
          <w:tcPr>
            <w:tcW w:w="11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0CDEA51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52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53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54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DEA55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0CDEA56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  <w:tr w:rsidR="00EE41F0" w:rsidRPr="00EE41F0" w14:paraId="40CDEA5E" w14:textId="77777777">
        <w:trPr>
          <w:trHeight w:val="525"/>
        </w:trPr>
        <w:tc>
          <w:tcPr>
            <w:tcW w:w="11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CDEA58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CDEA59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CDEA5A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CDEA5B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40CDEA5C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CDEA5D" w14:textId="77777777" w:rsidR="00EE41F0" w:rsidRPr="00EE41F0" w:rsidRDefault="00EE41F0" w:rsidP="00EE41F0">
            <w:pPr>
              <w:jc w:val="center"/>
              <w:rPr>
                <w:rFonts w:eastAsia="MS Mincho" w:cs="Arial"/>
                <w:lang w:val="es-ES" w:eastAsia="ja-JP"/>
              </w:rPr>
            </w:pPr>
          </w:p>
        </w:tc>
      </w:tr>
    </w:tbl>
    <w:p w14:paraId="40CDEA5F" w14:textId="77777777" w:rsidR="009C6A23" w:rsidRDefault="009C6A23" w:rsidP="00285530"/>
    <w:p w14:paraId="40CDEA60" w14:textId="77777777" w:rsidR="001F0BC7" w:rsidRDefault="001F0BC7" w:rsidP="00285530"/>
    <w:p w14:paraId="40CDEA61" w14:textId="77777777" w:rsidR="000458DF" w:rsidRDefault="000458DF" w:rsidP="00285530"/>
    <w:tbl>
      <w:tblPr>
        <w:tblW w:w="84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14"/>
        <w:gridCol w:w="3770"/>
        <w:gridCol w:w="426"/>
        <w:gridCol w:w="425"/>
        <w:gridCol w:w="425"/>
        <w:gridCol w:w="425"/>
        <w:gridCol w:w="426"/>
      </w:tblGrid>
      <w:tr w:rsidR="001F0BC7" w:rsidRPr="00390F37" w14:paraId="40CDEA6A" w14:textId="77777777">
        <w:tc>
          <w:tcPr>
            <w:tcW w:w="993" w:type="dxa"/>
            <w:shd w:val="clear" w:color="auto" w:fill="B3B3B3"/>
          </w:tcPr>
          <w:p w14:paraId="40CDEA62" w14:textId="77777777"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ID</w:t>
            </w:r>
          </w:p>
        </w:tc>
        <w:tc>
          <w:tcPr>
            <w:tcW w:w="1514" w:type="dxa"/>
            <w:shd w:val="clear" w:color="auto" w:fill="B3B3B3"/>
          </w:tcPr>
          <w:p w14:paraId="40CDEA63" w14:textId="77777777"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770" w:type="dxa"/>
            <w:shd w:val="clear" w:color="auto" w:fill="B3B3B3"/>
          </w:tcPr>
          <w:p w14:paraId="40CDEA64" w14:textId="77777777"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426" w:type="dxa"/>
            <w:shd w:val="clear" w:color="auto" w:fill="B3B3B3"/>
          </w:tcPr>
          <w:p w14:paraId="40CDEA65" w14:textId="77777777"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Pb</w:t>
            </w:r>
          </w:p>
        </w:tc>
        <w:tc>
          <w:tcPr>
            <w:tcW w:w="425" w:type="dxa"/>
            <w:shd w:val="clear" w:color="auto" w:fill="B3B3B3"/>
          </w:tcPr>
          <w:p w14:paraId="40CDEA66" w14:textId="77777777"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Im</w:t>
            </w:r>
            <w:proofErr w:type="spellEnd"/>
          </w:p>
        </w:tc>
        <w:tc>
          <w:tcPr>
            <w:tcW w:w="425" w:type="dxa"/>
            <w:shd w:val="clear" w:color="auto" w:fill="B3B3B3"/>
          </w:tcPr>
          <w:p w14:paraId="40CDEA67" w14:textId="77777777"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</w:t>
            </w:r>
          </w:p>
        </w:tc>
        <w:tc>
          <w:tcPr>
            <w:tcW w:w="425" w:type="dxa"/>
            <w:shd w:val="clear" w:color="auto" w:fill="B3B3B3"/>
          </w:tcPr>
          <w:p w14:paraId="40CDEA68" w14:textId="77777777" w:rsidR="001F0BC7" w:rsidRPr="00390F37" w:rsidRDefault="001F0BC7" w:rsidP="009068D2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426" w:type="dxa"/>
            <w:shd w:val="clear" w:color="auto" w:fill="B3B3B3"/>
          </w:tcPr>
          <w:p w14:paraId="40CDEA69" w14:textId="77777777" w:rsidR="001F0BC7" w:rsidRPr="00390F37" w:rsidRDefault="001F0BC7" w:rsidP="001D1FF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</w:t>
            </w:r>
          </w:p>
        </w:tc>
      </w:tr>
      <w:tr w:rsidR="001F0BC7" w:rsidRPr="00390F37" w14:paraId="40CDEA73" w14:textId="77777777">
        <w:tc>
          <w:tcPr>
            <w:tcW w:w="993" w:type="dxa"/>
            <w:shd w:val="clear" w:color="auto" w:fill="auto"/>
          </w:tcPr>
          <w:p w14:paraId="40CDEA6B" w14:textId="77777777" w:rsidR="001F0BC7" w:rsidRPr="001F0BC7" w:rsidRDefault="001F0BC7" w:rsidP="009068D2">
            <w:pPr>
              <w:rPr>
                <w:sz w:val="22"/>
                <w:szCs w:val="22"/>
              </w:rPr>
            </w:pPr>
            <w:r w:rsidRPr="001F0BC7">
              <w:rPr>
                <w:sz w:val="22"/>
                <w:szCs w:val="22"/>
              </w:rPr>
              <w:t>RG-001</w:t>
            </w:r>
          </w:p>
        </w:tc>
        <w:tc>
          <w:tcPr>
            <w:tcW w:w="1514" w:type="dxa"/>
            <w:shd w:val="clear" w:color="auto" w:fill="auto"/>
          </w:tcPr>
          <w:p w14:paraId="40CDEA6C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</w:tcPr>
          <w:p w14:paraId="40CDEA6D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40CDEA6E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14:paraId="40CDEA6F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14:paraId="40CDEA70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5" w:type="dxa"/>
            <w:shd w:val="clear" w:color="auto" w:fill="auto"/>
          </w:tcPr>
          <w:p w14:paraId="40CDEA71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auto"/>
          </w:tcPr>
          <w:p w14:paraId="40CDEA72" w14:textId="77777777" w:rsidR="001F0BC7" w:rsidRPr="00390F37" w:rsidRDefault="001F0BC7" w:rsidP="009068D2">
            <w:pPr>
              <w:rPr>
                <w:b/>
                <w:sz w:val="22"/>
                <w:szCs w:val="22"/>
              </w:rPr>
            </w:pPr>
          </w:p>
        </w:tc>
      </w:tr>
    </w:tbl>
    <w:p w14:paraId="40CDEA74" w14:textId="77777777" w:rsidR="000458DF" w:rsidRDefault="000458DF" w:rsidP="001F0BC7">
      <w:pPr>
        <w:rPr>
          <w:b/>
        </w:rPr>
      </w:pPr>
    </w:p>
    <w:p w14:paraId="40CDEA75" w14:textId="77777777" w:rsidR="001F0BC7" w:rsidRPr="001F0BC7" w:rsidRDefault="001F0BC7" w:rsidP="001F0BC7">
      <w:pPr>
        <w:rPr>
          <w:b/>
        </w:rPr>
      </w:pPr>
      <w:r w:rsidRPr="001F0BC7">
        <w:rPr>
          <w:b/>
        </w:rPr>
        <w:t>Probabilidad (Pb)</w:t>
      </w:r>
      <w:r>
        <w:rPr>
          <w:b/>
        </w:rPr>
        <w:t xml:space="preserve">, </w:t>
      </w:r>
      <w:r w:rsidRPr="001F0BC7">
        <w:rPr>
          <w:b/>
        </w:rPr>
        <w:t>Impacto (</w:t>
      </w:r>
      <w:proofErr w:type="spellStart"/>
      <w:r w:rsidRPr="001F0BC7">
        <w:rPr>
          <w:b/>
        </w:rPr>
        <w:t>Im</w:t>
      </w:r>
      <w:proofErr w:type="spellEnd"/>
      <w:r w:rsidRPr="001F0BC7">
        <w:rPr>
          <w:b/>
        </w:rPr>
        <w:t>)</w:t>
      </w:r>
      <w:r w:rsidR="004B4F2F">
        <w:rPr>
          <w:b/>
        </w:rPr>
        <w:t xml:space="preserve">, </w:t>
      </w:r>
      <w:r w:rsidR="004B4F2F" w:rsidRPr="001F0BC7">
        <w:rPr>
          <w:b/>
        </w:rPr>
        <w:t>Costo retiro (Cr)</w:t>
      </w:r>
      <w:r>
        <w:rPr>
          <w:b/>
        </w:rPr>
        <w:t xml:space="preserve">, </w:t>
      </w:r>
      <w:r w:rsidR="004B4F2F">
        <w:rPr>
          <w:b/>
        </w:rPr>
        <w:t>Peso (</w:t>
      </w:r>
      <w:proofErr w:type="spellStart"/>
      <w:r w:rsidR="004B4F2F">
        <w:rPr>
          <w:b/>
        </w:rPr>
        <w:t>Ps</w:t>
      </w:r>
      <w:proofErr w:type="spellEnd"/>
      <w:r w:rsidR="004B4F2F">
        <w:rPr>
          <w:b/>
        </w:rPr>
        <w:t>),</w:t>
      </w:r>
      <w:r w:rsidR="004B4F2F" w:rsidRPr="004B4F2F">
        <w:rPr>
          <w:b/>
        </w:rPr>
        <w:t xml:space="preserve"> </w:t>
      </w:r>
      <w:r w:rsidR="004B4F2F" w:rsidRPr="001F0BC7">
        <w:rPr>
          <w:b/>
        </w:rPr>
        <w:t>Prioridad (Pr)</w:t>
      </w:r>
      <w:r>
        <w:rPr>
          <w:b/>
        </w:rPr>
        <w:t>.</w:t>
      </w:r>
    </w:p>
    <w:p w14:paraId="40CDEA76" w14:textId="77777777" w:rsidR="00E15EB8" w:rsidRDefault="00E15EB8" w:rsidP="00E15EB8">
      <w:pPr>
        <w:pStyle w:val="Ttulo2"/>
      </w:pPr>
      <w:bookmarkStart w:id="11" w:name="_Toc161910348"/>
      <w:r>
        <w:t>Definición y valoración de riesgos</w:t>
      </w:r>
      <w:bookmarkEnd w:id="11"/>
    </w:p>
    <w:p w14:paraId="40CDEA77" w14:textId="77777777" w:rsidR="00E15EB8" w:rsidRDefault="00E15EB8" w:rsidP="00E15EB8">
      <w:pPr>
        <w:pStyle w:val="Ttulo3"/>
      </w:pPr>
      <w:bookmarkStart w:id="12" w:name="_Toc161910349"/>
      <w:r>
        <w:t>Riesgos relacionados con el proyecto</w:t>
      </w:r>
      <w:bookmarkEnd w:id="12"/>
    </w:p>
    <w:p w14:paraId="40CDEA78" w14:textId="77777777" w:rsidR="001D1FFF" w:rsidRDefault="001D1FFF" w:rsidP="00285530"/>
    <w:tbl>
      <w:tblPr>
        <w:tblW w:w="97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"/>
        <w:gridCol w:w="2454"/>
        <w:gridCol w:w="2349"/>
        <w:gridCol w:w="1129"/>
        <w:gridCol w:w="790"/>
        <w:gridCol w:w="896"/>
        <w:gridCol w:w="753"/>
        <w:gridCol w:w="774"/>
      </w:tblGrid>
      <w:tr w:rsidR="008200D6" w:rsidRPr="008200D6" w14:paraId="40CDEA81" w14:textId="77777777">
        <w:trPr>
          <w:trHeight w:val="76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9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A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B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DESCRIPCIÓN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C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79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D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E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7F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40CDEA80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 w14:paraId="40CDEA8A" w14:textId="77777777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3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5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6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7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8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A89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93" w14:textId="77777777">
        <w:trPr>
          <w:trHeight w:val="102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B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C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E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8F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A9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9C" w14:textId="77777777">
        <w:trPr>
          <w:trHeight w:val="1020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5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7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8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9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A9B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A5" w14:textId="77777777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9F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2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3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AA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AE" w14:textId="77777777">
        <w:trPr>
          <w:trHeight w:val="76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8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9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A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AA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14:paraId="40CDEAAF" w14:textId="77777777" w:rsidR="00E15EB8" w:rsidRDefault="00E15EB8" w:rsidP="00285530"/>
    <w:p w14:paraId="40CDEAB0" w14:textId="77777777" w:rsidR="000458DF" w:rsidRDefault="000458DF" w:rsidP="00285530"/>
    <w:p w14:paraId="40CDEAB1" w14:textId="77777777" w:rsidR="000458DF" w:rsidRDefault="000458DF" w:rsidP="00285530"/>
    <w:p w14:paraId="40CDEAB2" w14:textId="77777777" w:rsidR="000458DF" w:rsidRDefault="000458DF" w:rsidP="00285530"/>
    <w:p w14:paraId="40CDEAB3" w14:textId="77777777" w:rsidR="000458DF" w:rsidRDefault="000458DF" w:rsidP="00285530"/>
    <w:p w14:paraId="40CDEAB4" w14:textId="77777777" w:rsidR="000458DF" w:rsidRDefault="000458DF" w:rsidP="00285530"/>
    <w:p w14:paraId="40CDEAB5" w14:textId="77777777" w:rsidR="000458DF" w:rsidRDefault="000458DF" w:rsidP="00285530"/>
    <w:p w14:paraId="40CDEAB6" w14:textId="77777777" w:rsidR="000458DF" w:rsidRDefault="000458DF" w:rsidP="00285530"/>
    <w:p w14:paraId="40CDEAB7" w14:textId="77777777" w:rsidR="000458DF" w:rsidRDefault="000458DF" w:rsidP="00285530"/>
    <w:p w14:paraId="40CDEAB8" w14:textId="77777777" w:rsidR="000458DF" w:rsidRDefault="000458DF" w:rsidP="00285530"/>
    <w:p w14:paraId="40CDEAB9" w14:textId="77777777" w:rsidR="000458DF" w:rsidRDefault="000458DF" w:rsidP="00285530"/>
    <w:p w14:paraId="40CDEABA" w14:textId="77777777" w:rsidR="000458DF" w:rsidRDefault="000458DF" w:rsidP="00285530"/>
    <w:p w14:paraId="40CDEABB" w14:textId="77777777" w:rsidR="000458DF" w:rsidRDefault="000458DF" w:rsidP="00285530"/>
    <w:p w14:paraId="40CDEABC" w14:textId="77777777" w:rsidR="000458DF" w:rsidRDefault="000458DF" w:rsidP="00285530"/>
    <w:p w14:paraId="40CDEABD" w14:textId="77777777" w:rsidR="00E15EB8" w:rsidRDefault="00E15EB8" w:rsidP="00E15EB8">
      <w:pPr>
        <w:pStyle w:val="Ttulo3"/>
      </w:pPr>
      <w:bookmarkStart w:id="13" w:name="_Toc161910350"/>
      <w:r>
        <w:lastRenderedPageBreak/>
        <w:t xml:space="preserve">Riesgos relacionados con el </w:t>
      </w:r>
      <w:r w:rsidR="008200D6">
        <w:t>producto</w:t>
      </w:r>
      <w:bookmarkEnd w:id="13"/>
    </w:p>
    <w:p w14:paraId="40CDEABE" w14:textId="77777777" w:rsidR="00E15EB8" w:rsidRDefault="00E15EB8" w:rsidP="00E15EB8"/>
    <w:tbl>
      <w:tblPr>
        <w:tblW w:w="905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0"/>
        <w:gridCol w:w="1907"/>
        <w:gridCol w:w="2126"/>
        <w:gridCol w:w="1129"/>
        <w:gridCol w:w="856"/>
        <w:gridCol w:w="900"/>
        <w:gridCol w:w="701"/>
        <w:gridCol w:w="774"/>
      </w:tblGrid>
      <w:tr w:rsidR="008200D6" w:rsidRPr="008200D6" w14:paraId="40CDEAC7" w14:textId="77777777">
        <w:trPr>
          <w:trHeight w:val="765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BF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0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1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2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3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4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AC5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40CDEAC6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 w14:paraId="40CDEAD0" w14:textId="77777777">
        <w:trPr>
          <w:trHeight w:val="10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8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9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A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D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E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CF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D9" w14:textId="77777777">
        <w:trPr>
          <w:trHeight w:val="102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1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3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4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5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6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7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8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E4" w14:textId="77777777">
        <w:trPr>
          <w:trHeight w:val="51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A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B" w14:textId="77777777" w:rsid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  <w:p w14:paraId="40CDEADC" w14:textId="77777777" w:rsidR="000458DF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  <w:p w14:paraId="40CDEADD" w14:textId="77777777" w:rsidR="000458DF" w:rsidRPr="008200D6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DF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2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3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ED" w14:textId="77777777">
        <w:trPr>
          <w:trHeight w:val="76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5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8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9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C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F6" w14:textId="77777777" w:rsidTr="000458DF">
        <w:trPr>
          <w:trHeight w:val="857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EF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0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2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3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4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5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AFF" w14:textId="77777777" w:rsidTr="000458DF">
        <w:trPr>
          <w:trHeight w:val="84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8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9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D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AF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14:paraId="40CDEB00" w14:textId="77777777" w:rsidR="00E15EB8" w:rsidRDefault="00E15EB8" w:rsidP="00E15EB8"/>
    <w:p w14:paraId="40CDEB01" w14:textId="77777777" w:rsidR="000458DF" w:rsidRDefault="000458DF" w:rsidP="00E15EB8"/>
    <w:p w14:paraId="40CDEB02" w14:textId="77777777" w:rsidR="000458DF" w:rsidRDefault="000458DF" w:rsidP="00E15EB8"/>
    <w:p w14:paraId="40CDEB03" w14:textId="77777777" w:rsidR="000458DF" w:rsidRDefault="000458DF" w:rsidP="00E15EB8"/>
    <w:p w14:paraId="40CDEB04" w14:textId="77777777" w:rsidR="000458DF" w:rsidRDefault="000458DF" w:rsidP="00E15EB8"/>
    <w:p w14:paraId="40CDEB05" w14:textId="77777777" w:rsidR="000458DF" w:rsidRDefault="000458DF" w:rsidP="00E15EB8"/>
    <w:p w14:paraId="40CDEB06" w14:textId="77777777" w:rsidR="000458DF" w:rsidRDefault="000458DF" w:rsidP="00E15EB8"/>
    <w:p w14:paraId="40CDEB07" w14:textId="77777777" w:rsidR="000458DF" w:rsidRDefault="000458DF" w:rsidP="00E15EB8"/>
    <w:p w14:paraId="40CDEB08" w14:textId="77777777" w:rsidR="000458DF" w:rsidRDefault="000458DF" w:rsidP="00E15EB8"/>
    <w:p w14:paraId="40CDEB09" w14:textId="77777777" w:rsidR="000458DF" w:rsidRDefault="000458DF" w:rsidP="00E15EB8"/>
    <w:p w14:paraId="40CDEB0A" w14:textId="77777777" w:rsidR="000458DF" w:rsidRDefault="000458DF" w:rsidP="00E15EB8"/>
    <w:p w14:paraId="40CDEB0B" w14:textId="77777777" w:rsidR="000458DF" w:rsidRDefault="000458DF" w:rsidP="00E15EB8"/>
    <w:p w14:paraId="40CDEB0C" w14:textId="77777777" w:rsidR="000458DF" w:rsidRDefault="000458DF" w:rsidP="00E15EB8"/>
    <w:p w14:paraId="40CDEB0D" w14:textId="77777777" w:rsidR="000458DF" w:rsidRDefault="000458DF" w:rsidP="00E15EB8"/>
    <w:p w14:paraId="40CDEB0E" w14:textId="77777777" w:rsidR="000458DF" w:rsidRDefault="000458DF" w:rsidP="00E15EB8"/>
    <w:p w14:paraId="40CDEB0F" w14:textId="77777777" w:rsidR="000458DF" w:rsidRDefault="000458DF" w:rsidP="00E15EB8"/>
    <w:p w14:paraId="40CDEB10" w14:textId="77777777" w:rsidR="000458DF" w:rsidRDefault="000458DF" w:rsidP="00E15EB8"/>
    <w:p w14:paraId="40CDEB11" w14:textId="77777777" w:rsidR="000458DF" w:rsidRPr="00E15EB8" w:rsidRDefault="000458DF" w:rsidP="00E15EB8"/>
    <w:p w14:paraId="40CDEB12" w14:textId="77777777" w:rsidR="008200D6" w:rsidRDefault="008200D6" w:rsidP="008200D6">
      <w:pPr>
        <w:pStyle w:val="Ttulo3"/>
      </w:pPr>
      <w:bookmarkStart w:id="14" w:name="_Toc161910351"/>
      <w:r>
        <w:lastRenderedPageBreak/>
        <w:t>Riesgos relacionados con el equipo</w:t>
      </w:r>
      <w:bookmarkEnd w:id="14"/>
    </w:p>
    <w:p w14:paraId="40CDEB13" w14:textId="77777777" w:rsidR="008200D6" w:rsidRDefault="008200D6" w:rsidP="008200D6"/>
    <w:tbl>
      <w:tblPr>
        <w:tblW w:w="9044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"/>
        <w:gridCol w:w="1926"/>
        <w:gridCol w:w="2126"/>
        <w:gridCol w:w="1129"/>
        <w:gridCol w:w="856"/>
        <w:gridCol w:w="896"/>
        <w:gridCol w:w="696"/>
        <w:gridCol w:w="774"/>
      </w:tblGrid>
      <w:tr w:rsidR="008200D6" w:rsidRPr="008200D6" w14:paraId="40CDEB1C" w14:textId="77777777">
        <w:trPr>
          <w:trHeight w:val="765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4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COD</w:t>
            </w:r>
          </w:p>
        </w:tc>
        <w:tc>
          <w:tcPr>
            <w:tcW w:w="19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5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RIESGO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6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DESCRIPCION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7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PROBABI-LIDAD       (1-10)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8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IMP-ACTO (</w:t>
            </w:r>
            <w:smartTag w:uri="urn:schemas-microsoft-com:office:smarttags" w:element="metricconverter">
              <w:smartTagPr>
                <w:attr w:name="ProductID" w:val="1 a"/>
              </w:smartTagPr>
              <w:r w:rsidRPr="008200D6">
                <w:rPr>
                  <w:rFonts w:eastAsia="MS Mincho" w:cs="Arial"/>
                  <w:b/>
                  <w:bCs/>
                  <w:lang w:val="es-ES" w:eastAsia="ja-JP"/>
                </w:rPr>
                <w:t>1 a</w:t>
              </w:r>
            </w:smartTag>
            <w:r w:rsidRPr="008200D6">
              <w:rPr>
                <w:rFonts w:eastAsia="MS Mincho" w:cs="Arial"/>
                <w:b/>
                <w:bCs/>
                <w:lang w:val="es-ES" w:eastAsia="ja-JP"/>
              </w:rPr>
              <w:t xml:space="preserve"> 10)</w:t>
            </w:r>
          </w:p>
        </w:tc>
        <w:tc>
          <w:tcPr>
            <w:tcW w:w="8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9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COSTO RETIRO (1-10)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CDEB1A" w14:textId="77777777" w:rsidR="008200D6" w:rsidRPr="008200D6" w:rsidRDefault="008200D6" w:rsidP="008200D6">
            <w:pPr>
              <w:jc w:val="center"/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PESO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center"/>
          </w:tcPr>
          <w:p w14:paraId="40CDEB1B" w14:textId="77777777" w:rsidR="008200D6" w:rsidRPr="008200D6" w:rsidRDefault="008200D6" w:rsidP="008200D6">
            <w:pPr>
              <w:rPr>
                <w:rFonts w:eastAsia="MS Mincho" w:cs="Arial"/>
                <w:b/>
                <w:bCs/>
                <w:lang w:val="es-ES" w:eastAsia="ja-JP"/>
              </w:rPr>
            </w:pPr>
            <w:r w:rsidRPr="008200D6">
              <w:rPr>
                <w:rFonts w:eastAsia="MS Mincho" w:cs="Arial"/>
                <w:b/>
                <w:bCs/>
                <w:lang w:val="es-ES" w:eastAsia="ja-JP"/>
              </w:rPr>
              <w:t>PRIO-RIDAD</w:t>
            </w:r>
          </w:p>
        </w:tc>
      </w:tr>
      <w:tr w:rsidR="008200D6" w:rsidRPr="008200D6" w14:paraId="40CDEB25" w14:textId="77777777" w:rsidTr="000458DF">
        <w:trPr>
          <w:trHeight w:val="55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1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1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1F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2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3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2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2F" w14:textId="77777777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8" w14:textId="77777777" w:rsid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  <w:p w14:paraId="40CDEB29" w14:textId="77777777" w:rsidR="000458DF" w:rsidRPr="008200D6" w:rsidRDefault="000458DF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2D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2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38" w14:textId="77777777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0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1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3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4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5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6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3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41" w14:textId="77777777" w:rsidTr="000458DF">
        <w:trPr>
          <w:trHeight w:val="517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9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A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B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D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E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3F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40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4A" w14:textId="77777777" w:rsidTr="000458DF">
        <w:trPr>
          <w:trHeight w:val="4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3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5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6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7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8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49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53" w14:textId="77777777" w:rsidTr="000458DF">
        <w:trPr>
          <w:trHeight w:val="559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B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C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E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4F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52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5C" w14:textId="77777777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5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7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8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9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5B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65" w14:textId="77777777">
        <w:trPr>
          <w:trHeight w:val="510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E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5F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0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1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2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3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64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200D6" w:rsidRPr="008200D6" w14:paraId="40CDEB6E" w14:textId="77777777" w:rsidTr="000458DF">
        <w:trPr>
          <w:trHeight w:val="511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6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7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8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DEB69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DEB6A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DEB6B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DEB6C" w14:textId="77777777" w:rsidR="008200D6" w:rsidRPr="008200D6" w:rsidRDefault="008200D6" w:rsidP="008200D6">
            <w:pPr>
              <w:jc w:val="right"/>
              <w:rPr>
                <w:rFonts w:eastAsia="MS Mincho" w:cs="Arial"/>
                <w:lang w:val="es-ES" w:eastAsia="ja-JP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CDEB6D" w14:textId="77777777" w:rsidR="008200D6" w:rsidRPr="008200D6" w:rsidRDefault="008200D6" w:rsidP="008200D6">
            <w:pPr>
              <w:rPr>
                <w:rFonts w:eastAsia="MS Mincho" w:cs="Arial"/>
                <w:lang w:val="es-ES" w:eastAsia="ja-JP"/>
              </w:rPr>
            </w:pPr>
          </w:p>
        </w:tc>
      </w:tr>
    </w:tbl>
    <w:p w14:paraId="40CDEB6F" w14:textId="77777777" w:rsidR="008200D6" w:rsidRDefault="008200D6" w:rsidP="008200D6"/>
    <w:p w14:paraId="40CDEB70" w14:textId="77777777" w:rsidR="000E7D4C" w:rsidRDefault="00E878F0" w:rsidP="000E7D4C">
      <w:pPr>
        <w:pStyle w:val="Ttulo2"/>
      </w:pPr>
      <w:bookmarkStart w:id="15" w:name="_Toc161910352"/>
      <w:r>
        <w:t>Programa</w:t>
      </w:r>
      <w:r w:rsidR="008B737A">
        <w:t xml:space="preserve"> de M</w:t>
      </w:r>
      <w:r w:rsidR="008200D6">
        <w:t xml:space="preserve">itigación </w:t>
      </w:r>
      <w:r w:rsidR="008B737A">
        <w:t>y Contingencia</w:t>
      </w:r>
      <w:bookmarkEnd w:id="15"/>
    </w:p>
    <w:p w14:paraId="40CDEB71" w14:textId="77777777" w:rsidR="00285530" w:rsidRPr="00285530" w:rsidRDefault="00285530" w:rsidP="00DE1406">
      <w:pPr>
        <w:jc w:val="both"/>
      </w:pPr>
      <w:r>
        <w:t>Se tienen en cuenta para el plan de mitigación y contingencia aquel</w:t>
      </w:r>
      <w:r w:rsidR="007164D1">
        <w:t>los cuya calificación es ALTA</w:t>
      </w:r>
    </w:p>
    <w:p w14:paraId="40CDEB72" w14:textId="77777777" w:rsidR="000E7D4C" w:rsidRPr="000E7D4C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14:paraId="40CDEB75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73" w14:textId="77777777" w:rsidR="008B737A" w:rsidRPr="000266E1" w:rsidRDefault="000458DF" w:rsidP="00BA76F3">
            <w:pPr>
              <w:rPr>
                <w:rFonts w:eastAsia="MS Mincho" w:cs="Arial"/>
                <w:b/>
                <w:lang w:val="es-ES" w:eastAsia="ja-JP"/>
              </w:rPr>
            </w:pPr>
            <w:proofErr w:type="spellStart"/>
            <w:r>
              <w:rPr>
                <w:rFonts w:eastAsia="MS Mincho" w:cs="Arial"/>
                <w:b/>
                <w:lang w:val="es-ES" w:eastAsia="ja-JP"/>
              </w:rPr>
              <w:t>Codigo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74" w14:textId="77777777" w:rsidR="008B737A" w:rsidRPr="008200D6" w:rsidRDefault="008B737A" w:rsidP="00BA76F3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B737A" w14:paraId="40CDEB7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6" w14:textId="77777777"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7" w14:textId="77777777" w:rsidR="000266E1" w:rsidRPr="00293694" w:rsidRDefault="000266E1" w:rsidP="00141087"/>
        </w:tc>
      </w:tr>
      <w:tr w:rsidR="008B737A" w14:paraId="40CDEB7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9" w14:textId="77777777"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A" w14:textId="77777777" w:rsidR="008B737A" w:rsidRPr="00293694" w:rsidRDefault="008B737A" w:rsidP="00141087"/>
        </w:tc>
      </w:tr>
      <w:tr w:rsidR="0065616A" w14:paraId="40CDEB7E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C" w14:textId="77777777" w:rsidR="0065616A" w:rsidRPr="00293694" w:rsidRDefault="0065616A" w:rsidP="00141087">
            <w:pPr>
              <w:rPr>
                <w:b/>
              </w:rPr>
            </w:pPr>
            <w:r>
              <w:rPr>
                <w:b/>
              </w:rPr>
              <w:t>Responsable</w:t>
            </w:r>
            <w:r w:rsidR="00E878F0">
              <w:rPr>
                <w:b/>
              </w:rPr>
              <w:t xml:space="preserve">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7D" w14:textId="77777777" w:rsidR="0065616A" w:rsidRPr="00293694" w:rsidRDefault="0065616A" w:rsidP="00141087"/>
        </w:tc>
      </w:tr>
    </w:tbl>
    <w:p w14:paraId="40CDEB7F" w14:textId="77777777"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8B737A" w:rsidRPr="00390F37" w14:paraId="40CDEB82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80" w14:textId="77777777" w:rsidR="008B737A" w:rsidRPr="000266E1" w:rsidRDefault="008B737A" w:rsidP="00BA76F3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81" w14:textId="77777777" w:rsidR="008B737A" w:rsidRPr="008200D6" w:rsidRDefault="008B737A" w:rsidP="00BA76F3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8B737A" w:rsidRPr="00EE4FB0" w14:paraId="40CDEB85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3" w14:textId="77777777"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4" w14:textId="77777777" w:rsidR="000266E1" w:rsidRPr="00293694" w:rsidRDefault="000266E1" w:rsidP="00141087"/>
        </w:tc>
      </w:tr>
      <w:tr w:rsidR="008B737A" w14:paraId="40CDEB8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6" w14:textId="77777777" w:rsidR="008B737A" w:rsidRPr="00293694" w:rsidRDefault="008B737A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7" w14:textId="77777777" w:rsidR="008B737A" w:rsidRPr="00293694" w:rsidRDefault="008B737A" w:rsidP="00141087"/>
        </w:tc>
      </w:tr>
      <w:tr w:rsidR="00E878F0" w14:paraId="40CDEB8B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9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8A" w14:textId="77777777" w:rsidR="00E878F0" w:rsidRDefault="00E878F0" w:rsidP="00141087"/>
        </w:tc>
      </w:tr>
    </w:tbl>
    <w:p w14:paraId="40CDEB8C" w14:textId="77777777"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0266E1" w:rsidRPr="00390F37" w14:paraId="40CDEB8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8D" w14:textId="77777777" w:rsidR="000266E1" w:rsidRPr="000266E1" w:rsidRDefault="000266E1" w:rsidP="004035DA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8E" w14:textId="77777777" w:rsidR="000266E1" w:rsidRPr="008200D6" w:rsidRDefault="000266E1" w:rsidP="004035DA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0266E1" w:rsidRPr="00EE4FB0" w14:paraId="40CDEB92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0" w14:textId="77777777" w:rsidR="000266E1" w:rsidRPr="00293694" w:rsidRDefault="000266E1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1" w14:textId="77777777" w:rsidR="000266E1" w:rsidRPr="00293694" w:rsidRDefault="000266E1" w:rsidP="00141087"/>
        </w:tc>
      </w:tr>
      <w:tr w:rsidR="000266E1" w14:paraId="40CDEB95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3" w14:textId="77777777" w:rsidR="000266E1" w:rsidRPr="00293694" w:rsidRDefault="000266E1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4" w14:textId="77777777" w:rsidR="000266E1" w:rsidRPr="00293694" w:rsidRDefault="000266E1" w:rsidP="00141087"/>
        </w:tc>
      </w:tr>
      <w:tr w:rsidR="00E878F0" w14:paraId="40CDEB98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6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 xml:space="preserve">Responsable de </w:t>
            </w:r>
            <w:r>
              <w:rPr>
                <w:b/>
              </w:rPr>
              <w:lastRenderedPageBreak/>
              <w:t>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7" w14:textId="77777777" w:rsidR="00E878F0" w:rsidRDefault="00E878F0" w:rsidP="00141087"/>
        </w:tc>
      </w:tr>
    </w:tbl>
    <w:p w14:paraId="40CDEB99" w14:textId="77777777" w:rsidR="000E7D4C" w:rsidRPr="00293694" w:rsidRDefault="000E7D4C" w:rsidP="000E7D4C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0266E1" w:rsidRPr="00390F37" w14:paraId="40CDEB9C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9A" w14:textId="77777777" w:rsidR="000266E1" w:rsidRPr="000266E1" w:rsidRDefault="000266E1" w:rsidP="004035DA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9B" w14:textId="77777777" w:rsidR="000266E1" w:rsidRPr="008200D6" w:rsidRDefault="000266E1" w:rsidP="004035DA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0266E1" w:rsidRPr="00EE4FB0" w14:paraId="40CDEB9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D" w14:textId="77777777" w:rsidR="000266E1" w:rsidRPr="00293694" w:rsidRDefault="000266E1" w:rsidP="00141087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9E" w14:textId="77777777" w:rsidR="000266E1" w:rsidRPr="00293694" w:rsidRDefault="000266E1" w:rsidP="00141087"/>
        </w:tc>
      </w:tr>
      <w:tr w:rsidR="000266E1" w14:paraId="40CDEBA2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0" w14:textId="77777777" w:rsidR="000266E1" w:rsidRPr="00293694" w:rsidRDefault="000266E1" w:rsidP="00141087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1" w14:textId="77777777" w:rsidR="000266E1" w:rsidRPr="00293694" w:rsidRDefault="000266E1" w:rsidP="00141087"/>
        </w:tc>
      </w:tr>
      <w:tr w:rsidR="00E878F0" w14:paraId="40CDEBA5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3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4" w14:textId="77777777" w:rsidR="00E878F0" w:rsidRDefault="00E878F0" w:rsidP="004035DA"/>
        </w:tc>
      </w:tr>
    </w:tbl>
    <w:p w14:paraId="40CDEBA6" w14:textId="77777777"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401346" w:rsidRPr="00390F37" w14:paraId="40CDEBA9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A7" w14:textId="77777777" w:rsidR="00401346" w:rsidRPr="00401346" w:rsidRDefault="00401346" w:rsidP="004035DA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A8" w14:textId="77777777" w:rsidR="00401346" w:rsidRPr="008200D6" w:rsidRDefault="00401346" w:rsidP="004035DA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401346" w:rsidRPr="00EE4FB0" w14:paraId="40CDEBAC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A" w14:textId="77777777" w:rsidR="00401346" w:rsidRPr="00293694" w:rsidRDefault="00401346" w:rsidP="004035DA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B" w14:textId="77777777" w:rsidR="00401346" w:rsidRPr="00293694" w:rsidRDefault="00401346" w:rsidP="004035DA"/>
        </w:tc>
      </w:tr>
      <w:tr w:rsidR="00401346" w14:paraId="40CDEBA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D" w14:textId="77777777" w:rsidR="00401346" w:rsidRPr="00293694" w:rsidRDefault="00401346" w:rsidP="004035DA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AE" w14:textId="77777777" w:rsidR="00401346" w:rsidRPr="00293694" w:rsidRDefault="00401346" w:rsidP="004035DA"/>
        </w:tc>
      </w:tr>
      <w:tr w:rsidR="00E878F0" w14:paraId="40CDEBB2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0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1" w14:textId="77777777" w:rsidR="00E878F0" w:rsidRDefault="00E878F0" w:rsidP="004035DA"/>
        </w:tc>
      </w:tr>
    </w:tbl>
    <w:p w14:paraId="40CDEBB3" w14:textId="77777777"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401346" w:rsidRPr="00401346" w14:paraId="40CDEBB6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B4" w14:textId="77777777" w:rsidR="00401346" w:rsidRPr="00401346" w:rsidRDefault="00401346" w:rsidP="004035DA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B5" w14:textId="77777777" w:rsidR="00401346" w:rsidRPr="00401346" w:rsidRDefault="00401346" w:rsidP="004035DA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401346" w:rsidRPr="00EE4FB0" w14:paraId="40CDEBB9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7" w14:textId="77777777" w:rsidR="00401346" w:rsidRPr="00293694" w:rsidRDefault="00401346" w:rsidP="004035DA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8" w14:textId="77777777" w:rsidR="00401346" w:rsidRPr="00293694" w:rsidRDefault="00401346" w:rsidP="004035DA"/>
        </w:tc>
      </w:tr>
      <w:tr w:rsidR="00401346" w14:paraId="40CDEBBC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A" w14:textId="77777777" w:rsidR="00401346" w:rsidRPr="00293694" w:rsidRDefault="00401346" w:rsidP="004035DA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B" w14:textId="77777777" w:rsidR="00401346" w:rsidRPr="00293694" w:rsidRDefault="00401346" w:rsidP="004035DA"/>
        </w:tc>
      </w:tr>
      <w:tr w:rsidR="00E878F0" w14:paraId="40CDEBBF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D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BE" w14:textId="77777777" w:rsidR="00E878F0" w:rsidRDefault="00E878F0" w:rsidP="004035DA"/>
        </w:tc>
      </w:tr>
    </w:tbl>
    <w:p w14:paraId="40CDEBC0" w14:textId="77777777" w:rsidR="00401346" w:rsidRPr="00293694" w:rsidRDefault="00401346" w:rsidP="00401346"/>
    <w:tbl>
      <w:tblPr>
        <w:tblW w:w="83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5954"/>
      </w:tblGrid>
      <w:tr w:rsidR="00401346" w:rsidRPr="00390F37" w14:paraId="40CDEBC3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C1" w14:textId="77777777" w:rsidR="00401346" w:rsidRPr="00401346" w:rsidRDefault="00401346" w:rsidP="004035DA">
            <w:pPr>
              <w:rPr>
                <w:rFonts w:eastAsia="MS Mincho" w:cs="Arial"/>
                <w:b/>
                <w:lang w:val="es-ES" w:eastAsia="ja-JP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bottom"/>
          </w:tcPr>
          <w:p w14:paraId="40CDEBC2" w14:textId="77777777" w:rsidR="00401346" w:rsidRPr="008200D6" w:rsidRDefault="00401346" w:rsidP="004035DA">
            <w:pPr>
              <w:rPr>
                <w:rFonts w:eastAsia="MS Mincho" w:cs="Arial"/>
                <w:lang w:val="es-ES" w:eastAsia="ja-JP"/>
              </w:rPr>
            </w:pPr>
          </w:p>
        </w:tc>
      </w:tr>
      <w:tr w:rsidR="00570BEE" w:rsidRPr="00EE4FB0" w14:paraId="40CDEBC6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4" w14:textId="77777777" w:rsidR="00570BEE" w:rsidRPr="00293694" w:rsidRDefault="00570BEE" w:rsidP="004035DA">
            <w:pPr>
              <w:rPr>
                <w:b/>
              </w:rPr>
            </w:pPr>
            <w:r w:rsidRPr="00293694">
              <w:rPr>
                <w:b/>
              </w:rPr>
              <w:t>Plan de mitigación: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5" w14:textId="77777777" w:rsidR="00570BEE" w:rsidRPr="00293694" w:rsidRDefault="00570BEE" w:rsidP="004035DA"/>
        </w:tc>
      </w:tr>
      <w:tr w:rsidR="00570BEE" w14:paraId="40CDEBC9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7" w14:textId="77777777" w:rsidR="00570BEE" w:rsidRPr="00293694" w:rsidRDefault="00570BEE" w:rsidP="004035DA">
            <w:pPr>
              <w:rPr>
                <w:b/>
              </w:rPr>
            </w:pPr>
            <w:r w:rsidRPr="00293694">
              <w:rPr>
                <w:b/>
              </w:rPr>
              <w:t>Plan de contingencia: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8" w14:textId="77777777" w:rsidR="00570BEE" w:rsidRPr="00293694" w:rsidRDefault="00570BEE" w:rsidP="004035DA"/>
        </w:tc>
      </w:tr>
      <w:tr w:rsidR="00E878F0" w14:paraId="40CDEBCC" w14:textId="77777777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A" w14:textId="77777777" w:rsidR="00E878F0" w:rsidRPr="00293694" w:rsidRDefault="00E878F0" w:rsidP="00BB4E48">
            <w:pPr>
              <w:rPr>
                <w:b/>
              </w:rPr>
            </w:pPr>
            <w:r>
              <w:rPr>
                <w:b/>
              </w:rPr>
              <w:t>Responsable de seguimiento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BCB" w14:textId="77777777" w:rsidR="00E878F0" w:rsidRPr="00293694" w:rsidRDefault="00E878F0" w:rsidP="004035DA"/>
        </w:tc>
      </w:tr>
    </w:tbl>
    <w:p w14:paraId="40CDEBCD" w14:textId="77777777" w:rsidR="000E7D4C" w:rsidRDefault="00643F41" w:rsidP="000E7D4C">
      <w:pPr>
        <w:pStyle w:val="Ttulo2"/>
      </w:pPr>
      <w:bookmarkStart w:id="16" w:name="_Toc161910353"/>
      <w:r>
        <w:t>Actividades</w:t>
      </w:r>
      <w:r w:rsidR="00880B31">
        <w:t xml:space="preserve"> de </w:t>
      </w:r>
      <w:r w:rsidR="000E7D4C">
        <w:t xml:space="preserve"> seguimiento</w:t>
      </w:r>
      <w:r w:rsidR="00880B31">
        <w:t xml:space="preserve"> a los riesgos</w:t>
      </w:r>
      <w:bookmarkEnd w:id="16"/>
    </w:p>
    <w:bookmarkEnd w:id="0"/>
    <w:p w14:paraId="40CDEBCE" w14:textId="77777777" w:rsidR="00285530" w:rsidRDefault="00285530" w:rsidP="005B3F96">
      <w:pPr>
        <w:jc w:val="both"/>
        <w:rPr>
          <w:lang w:val="es-MX"/>
        </w:rPr>
      </w:pPr>
    </w:p>
    <w:p w14:paraId="40CDEBCF" w14:textId="77777777" w:rsidR="000458DF" w:rsidRDefault="000458DF" w:rsidP="005B3F96">
      <w:pPr>
        <w:jc w:val="both"/>
        <w:rPr>
          <w:lang w:val="es-MX"/>
        </w:rPr>
      </w:pPr>
    </w:p>
    <w:p w14:paraId="40CDEBD0" w14:textId="77777777" w:rsidR="000458DF" w:rsidRDefault="000458DF" w:rsidP="005B3F96">
      <w:pPr>
        <w:jc w:val="both"/>
        <w:rPr>
          <w:lang w:val="es-MX"/>
        </w:rPr>
      </w:pPr>
    </w:p>
    <w:p w14:paraId="40CDEBD1" w14:textId="77777777" w:rsidR="000458DF" w:rsidRDefault="000458DF" w:rsidP="005B3F96">
      <w:pPr>
        <w:jc w:val="both"/>
        <w:rPr>
          <w:lang w:val="es-MX"/>
        </w:rPr>
      </w:pPr>
    </w:p>
    <w:p w14:paraId="40CDEBD2" w14:textId="77777777" w:rsidR="000458DF" w:rsidRDefault="000458DF" w:rsidP="005B3F96">
      <w:pPr>
        <w:jc w:val="both"/>
        <w:rPr>
          <w:lang w:val="es-MX"/>
        </w:rPr>
      </w:pPr>
    </w:p>
    <w:p w14:paraId="40CDEBD3" w14:textId="77777777" w:rsidR="000458DF" w:rsidRDefault="000458DF" w:rsidP="005B3F96">
      <w:pPr>
        <w:jc w:val="both"/>
        <w:rPr>
          <w:lang w:val="es-MX"/>
        </w:rPr>
      </w:pPr>
    </w:p>
    <w:p w14:paraId="40CDEBD4" w14:textId="77777777" w:rsidR="000458DF" w:rsidRDefault="000458DF" w:rsidP="005B3F96">
      <w:pPr>
        <w:jc w:val="both"/>
        <w:rPr>
          <w:lang w:val="es-MX"/>
        </w:rPr>
      </w:pPr>
    </w:p>
    <w:p w14:paraId="40CDEBD5" w14:textId="77777777" w:rsidR="000458DF" w:rsidRDefault="000458DF" w:rsidP="005B3F96">
      <w:pPr>
        <w:jc w:val="both"/>
        <w:rPr>
          <w:lang w:val="es-MX"/>
        </w:rPr>
      </w:pPr>
    </w:p>
    <w:p w14:paraId="40CDEBD6" w14:textId="77777777" w:rsidR="000458DF" w:rsidRDefault="000458DF" w:rsidP="005B3F96">
      <w:pPr>
        <w:jc w:val="both"/>
        <w:rPr>
          <w:lang w:val="es-MX"/>
        </w:rPr>
      </w:pPr>
    </w:p>
    <w:p w14:paraId="40CDEBD7" w14:textId="77777777" w:rsidR="000458DF" w:rsidRDefault="000458DF" w:rsidP="005B3F96">
      <w:pPr>
        <w:jc w:val="both"/>
        <w:rPr>
          <w:lang w:val="es-MX"/>
        </w:rPr>
      </w:pPr>
    </w:p>
    <w:p w14:paraId="40CDEBD8" w14:textId="77777777" w:rsidR="000458DF" w:rsidRDefault="000458DF" w:rsidP="005B3F96">
      <w:pPr>
        <w:jc w:val="both"/>
        <w:rPr>
          <w:lang w:val="es-MX"/>
        </w:rPr>
      </w:pPr>
    </w:p>
    <w:p w14:paraId="40CDEBD9" w14:textId="77777777" w:rsidR="000458DF" w:rsidRDefault="000458DF" w:rsidP="005B3F96">
      <w:pPr>
        <w:jc w:val="both"/>
        <w:rPr>
          <w:lang w:val="es-MX"/>
        </w:rPr>
      </w:pPr>
    </w:p>
    <w:p w14:paraId="40CDEBDA" w14:textId="77777777" w:rsidR="000458DF" w:rsidRDefault="000458DF" w:rsidP="005B3F96">
      <w:pPr>
        <w:jc w:val="both"/>
        <w:rPr>
          <w:lang w:val="es-MX"/>
        </w:rPr>
      </w:pPr>
    </w:p>
    <w:p w14:paraId="40CDEBDB" w14:textId="77777777" w:rsidR="000458DF" w:rsidRDefault="000458DF" w:rsidP="005B3F96">
      <w:pPr>
        <w:jc w:val="both"/>
        <w:rPr>
          <w:lang w:val="es-MX"/>
        </w:rPr>
      </w:pPr>
    </w:p>
    <w:p w14:paraId="40CDEBDC" w14:textId="77777777" w:rsidR="000458DF" w:rsidRDefault="000458DF" w:rsidP="005B3F96">
      <w:pPr>
        <w:jc w:val="both"/>
        <w:rPr>
          <w:lang w:val="es-MX"/>
        </w:rPr>
      </w:pPr>
    </w:p>
    <w:p w14:paraId="40CDEBDD" w14:textId="77777777" w:rsidR="000458DF" w:rsidRDefault="000458DF" w:rsidP="005B3F96">
      <w:pPr>
        <w:jc w:val="both"/>
        <w:rPr>
          <w:lang w:val="es-MX"/>
        </w:rPr>
      </w:pPr>
    </w:p>
    <w:p w14:paraId="40CDEBDE" w14:textId="77777777" w:rsidR="000458DF" w:rsidRDefault="000458DF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br w:type="page"/>
      </w:r>
    </w:p>
    <w:p w14:paraId="40CDEBDF" w14:textId="77777777" w:rsidR="00D32FC0" w:rsidRDefault="00D32FC0" w:rsidP="00DA269D">
      <w:pPr>
        <w:rPr>
          <w:b/>
          <w:sz w:val="18"/>
          <w:szCs w:val="18"/>
          <w:lang w:val="es-ES"/>
        </w:rPr>
      </w:pPr>
    </w:p>
    <w:p w14:paraId="40CDEBE0" w14:textId="77777777" w:rsidR="00285530" w:rsidRPr="002D5B96" w:rsidRDefault="00285530" w:rsidP="00DA269D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 w14:paraId="40CDEBE2" w14:textId="77777777">
        <w:tc>
          <w:tcPr>
            <w:tcW w:w="8472" w:type="dxa"/>
            <w:shd w:val="clear" w:color="auto" w:fill="B3B3B3"/>
          </w:tcPr>
          <w:p w14:paraId="40CDEBE1" w14:textId="77777777"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 w14:paraId="40CDEBE6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14:paraId="40CDEBE3" w14:textId="77777777"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14:paraId="40CDEBE4" w14:textId="77777777" w:rsidR="00DA269D" w:rsidRPr="00293694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293694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14:paraId="40CDEBE5" w14:textId="77777777"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FD1590" w:rsidRPr="00AF36C5" w14:paraId="40CDEBEA" w14:textId="77777777">
        <w:tc>
          <w:tcPr>
            <w:tcW w:w="1526" w:type="dxa"/>
          </w:tcPr>
          <w:p w14:paraId="40CDEBE7" w14:textId="77777777" w:rsidR="00FD1590" w:rsidRPr="00AF36C5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40CDEBE8" w14:textId="77777777" w:rsidR="00FD1590" w:rsidRPr="0077677A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0CDEBE9" w14:textId="77777777" w:rsidR="00FD1590" w:rsidRPr="00AF36C5" w:rsidRDefault="00FD159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D32FC0" w:rsidRPr="00AF36C5" w14:paraId="40CDEBEE" w14:textId="77777777">
        <w:tc>
          <w:tcPr>
            <w:tcW w:w="1526" w:type="dxa"/>
          </w:tcPr>
          <w:p w14:paraId="40CDEBEB" w14:textId="77777777"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14:paraId="40CDEBEC" w14:textId="77777777"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40CDEBED" w14:textId="77777777" w:rsidR="00D32FC0" w:rsidRDefault="00D32FC0" w:rsidP="00927569">
            <w:pPr>
              <w:pStyle w:val="TableText"/>
              <w:widowControl/>
              <w:spacing w:before="0" w:after="0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40CDEBEF" w14:textId="77777777" w:rsidR="006D111D" w:rsidRDefault="006D111D" w:rsidP="00470428"/>
    <w:p w14:paraId="40CDEBF0" w14:textId="77777777" w:rsidR="004E209B" w:rsidRDefault="004E209B" w:rsidP="00470428"/>
    <w:sectPr w:rsidR="004E209B" w:rsidSect="002C2864">
      <w:headerReference w:type="default" r:id="rId7"/>
      <w:footerReference w:type="default" r:id="rId8"/>
      <w:pgSz w:w="1212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7C92A" w14:textId="77777777" w:rsidR="00F20CC8" w:rsidRDefault="00F20CC8">
      <w:r>
        <w:separator/>
      </w:r>
    </w:p>
  </w:endnote>
  <w:endnote w:type="continuationSeparator" w:id="0">
    <w:p w14:paraId="0F7D364E" w14:textId="77777777" w:rsidR="00F20CC8" w:rsidRDefault="00F2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EC03" w14:textId="77777777" w:rsidR="005846DE" w:rsidRDefault="005846DE">
    <w:pPr>
      <w:pStyle w:val="Piedepgina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039D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039D9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B5D8" w14:textId="77777777" w:rsidR="00F20CC8" w:rsidRDefault="00F20CC8">
      <w:r>
        <w:separator/>
      </w:r>
    </w:p>
  </w:footnote>
  <w:footnote w:type="continuationSeparator" w:id="0">
    <w:p w14:paraId="7CC061B5" w14:textId="77777777" w:rsidR="00F20CC8" w:rsidRDefault="00F2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5846DE" w14:paraId="40CDEBF8" w14:textId="77777777">
      <w:trPr>
        <w:trHeight w:val="1135"/>
      </w:trPr>
      <w:tc>
        <w:tcPr>
          <w:tcW w:w="1586" w:type="dxa"/>
        </w:tcPr>
        <w:p w14:paraId="40CDEBF5" w14:textId="77777777" w:rsidR="005846DE" w:rsidRDefault="005846DE">
          <w:pPr>
            <w:pStyle w:val="Encabezado"/>
            <w:jc w:val="center"/>
            <w:rPr>
              <w:i/>
            </w:rPr>
          </w:pPr>
        </w:p>
      </w:tc>
      <w:tc>
        <w:tcPr>
          <w:tcW w:w="5185" w:type="dxa"/>
          <w:vAlign w:val="center"/>
        </w:tcPr>
        <w:p w14:paraId="40CDEBF6" w14:textId="77777777" w:rsidR="005846DE" w:rsidRPr="00DF5BA0" w:rsidRDefault="005846DE" w:rsidP="00830181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PLAN DE MANEJO DE RIESGOS</w:t>
          </w:r>
        </w:p>
      </w:tc>
      <w:tc>
        <w:tcPr>
          <w:tcW w:w="1701" w:type="dxa"/>
          <w:gridSpan w:val="2"/>
        </w:tcPr>
        <w:p w14:paraId="40CDEBF7" w14:textId="77777777" w:rsidR="005846DE" w:rsidRDefault="005846DE">
          <w:pPr>
            <w:pStyle w:val="Encabezado"/>
            <w:jc w:val="center"/>
            <w:rPr>
              <w:b/>
            </w:rPr>
          </w:pPr>
        </w:p>
      </w:tc>
    </w:tr>
    <w:tr w:rsidR="005846DE" w14:paraId="40CDEBFC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40CDEBF9" w14:textId="77777777" w:rsidR="005846DE" w:rsidRPr="003A4B00" w:rsidRDefault="005846DE" w:rsidP="00830181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 w:val="restart"/>
          <w:vAlign w:val="center"/>
        </w:tcPr>
        <w:p w14:paraId="40CDEBFA" w14:textId="77777777" w:rsidR="005846DE" w:rsidRPr="003A4B00" w:rsidRDefault="005846DE" w:rsidP="000458DF">
          <w:pPr>
            <w:pStyle w:val="Encabezado"/>
            <w:jc w:val="center"/>
            <w:rPr>
              <w:b/>
            </w:rPr>
          </w:pPr>
          <w:r w:rsidRPr="003A4B00">
            <w:rPr>
              <w:b/>
            </w:rPr>
            <w:t xml:space="preserve">PROYECTO:  </w:t>
          </w:r>
        </w:p>
      </w:tc>
      <w:tc>
        <w:tcPr>
          <w:tcW w:w="1701" w:type="dxa"/>
          <w:gridSpan w:val="2"/>
          <w:vAlign w:val="center"/>
        </w:tcPr>
        <w:p w14:paraId="40CDEBFB" w14:textId="77777777" w:rsidR="005846DE" w:rsidRPr="003A4B00" w:rsidRDefault="000458DF" w:rsidP="00830181">
          <w:pPr>
            <w:pStyle w:val="Encabezado"/>
            <w:rPr>
              <w:b/>
            </w:rPr>
          </w:pPr>
          <w:r>
            <w:rPr>
              <w:b/>
            </w:rPr>
            <w:t xml:space="preserve">Grupo: </w:t>
          </w:r>
        </w:p>
      </w:tc>
    </w:tr>
    <w:tr w:rsidR="005846DE" w14:paraId="40CDEC01" w14:textId="77777777">
      <w:trPr>
        <w:cantSplit/>
        <w:trHeight w:val="247"/>
      </w:trPr>
      <w:tc>
        <w:tcPr>
          <w:tcW w:w="1586" w:type="dxa"/>
          <w:vMerge/>
        </w:tcPr>
        <w:p w14:paraId="40CDEBFD" w14:textId="77777777" w:rsidR="005846DE" w:rsidRPr="003A4B00" w:rsidRDefault="005846DE">
          <w:pPr>
            <w:pStyle w:val="Encabezado"/>
            <w:jc w:val="center"/>
            <w:rPr>
              <w:b/>
            </w:rPr>
          </w:pPr>
        </w:p>
      </w:tc>
      <w:tc>
        <w:tcPr>
          <w:tcW w:w="5185" w:type="dxa"/>
          <w:vMerge/>
        </w:tcPr>
        <w:p w14:paraId="40CDEBFE" w14:textId="77777777" w:rsidR="005846DE" w:rsidRPr="003A4B00" w:rsidRDefault="005846DE">
          <w:pPr>
            <w:pStyle w:val="Encabezado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14:paraId="40CDEBFF" w14:textId="77777777" w:rsidR="005846DE" w:rsidRPr="003A4B00" w:rsidRDefault="005846DE" w:rsidP="00830181">
          <w:pPr>
            <w:pStyle w:val="Encabezado"/>
            <w:rPr>
              <w:b/>
            </w:rPr>
          </w:pPr>
          <w:r w:rsidRPr="003A4B00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14:paraId="40CDEC00" w14:textId="77777777" w:rsidR="005846DE" w:rsidRPr="003A4B00" w:rsidRDefault="005846DE" w:rsidP="00830181">
          <w:pPr>
            <w:pStyle w:val="Encabezado"/>
            <w:rPr>
              <w:b/>
            </w:rPr>
          </w:pPr>
        </w:p>
      </w:tc>
    </w:tr>
  </w:tbl>
  <w:p w14:paraId="40CDEC02" w14:textId="77777777" w:rsidR="005846DE" w:rsidRDefault="005846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432B0"/>
    <w:multiLevelType w:val="hybridMultilevel"/>
    <w:tmpl w:val="A6F808A2"/>
    <w:lvl w:ilvl="0" w:tplc="B8AADF1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AE08A4"/>
    <w:multiLevelType w:val="hybridMultilevel"/>
    <w:tmpl w:val="67E2B81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617625">
    <w:abstractNumId w:val="4"/>
  </w:num>
  <w:num w:numId="2" w16cid:durableId="926618452">
    <w:abstractNumId w:val="9"/>
  </w:num>
  <w:num w:numId="3" w16cid:durableId="1160462349">
    <w:abstractNumId w:val="6"/>
  </w:num>
  <w:num w:numId="4" w16cid:durableId="1395548589">
    <w:abstractNumId w:val="0"/>
  </w:num>
  <w:num w:numId="5" w16cid:durableId="1821268151">
    <w:abstractNumId w:val="1"/>
  </w:num>
  <w:num w:numId="6" w16cid:durableId="1806510725">
    <w:abstractNumId w:val="5"/>
  </w:num>
  <w:num w:numId="7" w16cid:durableId="675576419">
    <w:abstractNumId w:val="10"/>
  </w:num>
  <w:num w:numId="8" w16cid:durableId="23604826">
    <w:abstractNumId w:val="2"/>
  </w:num>
  <w:num w:numId="9" w16cid:durableId="1524245921">
    <w:abstractNumId w:val="3"/>
  </w:num>
  <w:num w:numId="10" w16cid:durableId="676076673">
    <w:abstractNumId w:val="7"/>
  </w:num>
  <w:num w:numId="11" w16cid:durableId="435951545">
    <w:abstractNumId w:val="8"/>
  </w:num>
  <w:num w:numId="12" w16cid:durableId="10301816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39D9"/>
    <w:rsid w:val="00022F73"/>
    <w:rsid w:val="000266E1"/>
    <w:rsid w:val="000458DF"/>
    <w:rsid w:val="00080306"/>
    <w:rsid w:val="000954AB"/>
    <w:rsid w:val="000C0B01"/>
    <w:rsid w:val="000D0BC4"/>
    <w:rsid w:val="000E7D4C"/>
    <w:rsid w:val="000F6E32"/>
    <w:rsid w:val="001007A6"/>
    <w:rsid w:val="00100BB1"/>
    <w:rsid w:val="00104F15"/>
    <w:rsid w:val="00112544"/>
    <w:rsid w:val="00130E57"/>
    <w:rsid w:val="0013421A"/>
    <w:rsid w:val="00141087"/>
    <w:rsid w:val="0017097E"/>
    <w:rsid w:val="001858FA"/>
    <w:rsid w:val="00192D63"/>
    <w:rsid w:val="0019334F"/>
    <w:rsid w:val="001A6621"/>
    <w:rsid w:val="001D14DB"/>
    <w:rsid w:val="001D1D30"/>
    <w:rsid w:val="001D1FFF"/>
    <w:rsid w:val="001F0BC7"/>
    <w:rsid w:val="002051FC"/>
    <w:rsid w:val="00211FF6"/>
    <w:rsid w:val="00230784"/>
    <w:rsid w:val="00240E72"/>
    <w:rsid w:val="00254D77"/>
    <w:rsid w:val="002776E1"/>
    <w:rsid w:val="00285530"/>
    <w:rsid w:val="00285F62"/>
    <w:rsid w:val="002877CE"/>
    <w:rsid w:val="00293694"/>
    <w:rsid w:val="0029395B"/>
    <w:rsid w:val="0029741A"/>
    <w:rsid w:val="002A1B9F"/>
    <w:rsid w:val="002A2E4E"/>
    <w:rsid w:val="002C14E4"/>
    <w:rsid w:val="002C2864"/>
    <w:rsid w:val="002C4B6E"/>
    <w:rsid w:val="002D27E8"/>
    <w:rsid w:val="002E3E99"/>
    <w:rsid w:val="002F1AB0"/>
    <w:rsid w:val="0031000A"/>
    <w:rsid w:val="00323566"/>
    <w:rsid w:val="00326F4F"/>
    <w:rsid w:val="00331C66"/>
    <w:rsid w:val="00360AFA"/>
    <w:rsid w:val="00390F37"/>
    <w:rsid w:val="003A3538"/>
    <w:rsid w:val="003A4B00"/>
    <w:rsid w:val="003D0191"/>
    <w:rsid w:val="003E0A42"/>
    <w:rsid w:val="003E5A12"/>
    <w:rsid w:val="00401346"/>
    <w:rsid w:val="004035DA"/>
    <w:rsid w:val="00406135"/>
    <w:rsid w:val="0041519C"/>
    <w:rsid w:val="00424795"/>
    <w:rsid w:val="00426C80"/>
    <w:rsid w:val="004444E4"/>
    <w:rsid w:val="00445CFC"/>
    <w:rsid w:val="004676CE"/>
    <w:rsid w:val="00470428"/>
    <w:rsid w:val="0048479A"/>
    <w:rsid w:val="0049187F"/>
    <w:rsid w:val="004B1F3F"/>
    <w:rsid w:val="004B4F2F"/>
    <w:rsid w:val="004B6490"/>
    <w:rsid w:val="004C7058"/>
    <w:rsid w:val="004D1D13"/>
    <w:rsid w:val="004E209B"/>
    <w:rsid w:val="004E5967"/>
    <w:rsid w:val="004F36B7"/>
    <w:rsid w:val="00502ED7"/>
    <w:rsid w:val="00515B8E"/>
    <w:rsid w:val="00520EF6"/>
    <w:rsid w:val="00525BF6"/>
    <w:rsid w:val="00536718"/>
    <w:rsid w:val="00552CBE"/>
    <w:rsid w:val="00570BEE"/>
    <w:rsid w:val="005846DE"/>
    <w:rsid w:val="00584C75"/>
    <w:rsid w:val="00586364"/>
    <w:rsid w:val="00591484"/>
    <w:rsid w:val="005B3F96"/>
    <w:rsid w:val="005E1459"/>
    <w:rsid w:val="005E3699"/>
    <w:rsid w:val="005F449C"/>
    <w:rsid w:val="006205EE"/>
    <w:rsid w:val="00636F69"/>
    <w:rsid w:val="00643F41"/>
    <w:rsid w:val="0064700D"/>
    <w:rsid w:val="00654F7B"/>
    <w:rsid w:val="0065616A"/>
    <w:rsid w:val="006633E4"/>
    <w:rsid w:val="0066522A"/>
    <w:rsid w:val="006760F4"/>
    <w:rsid w:val="006967A6"/>
    <w:rsid w:val="006A3256"/>
    <w:rsid w:val="006B68CF"/>
    <w:rsid w:val="006D111D"/>
    <w:rsid w:val="006D217C"/>
    <w:rsid w:val="007164D1"/>
    <w:rsid w:val="007215BE"/>
    <w:rsid w:val="00722A65"/>
    <w:rsid w:val="0075346C"/>
    <w:rsid w:val="0078383F"/>
    <w:rsid w:val="007B1626"/>
    <w:rsid w:val="007C5F08"/>
    <w:rsid w:val="007F7B88"/>
    <w:rsid w:val="00811C76"/>
    <w:rsid w:val="0081676F"/>
    <w:rsid w:val="008200D6"/>
    <w:rsid w:val="0082150E"/>
    <w:rsid w:val="00830181"/>
    <w:rsid w:val="0083314A"/>
    <w:rsid w:val="00843813"/>
    <w:rsid w:val="00851BB0"/>
    <w:rsid w:val="00861EFD"/>
    <w:rsid w:val="008630D8"/>
    <w:rsid w:val="00877826"/>
    <w:rsid w:val="00880B31"/>
    <w:rsid w:val="008825ED"/>
    <w:rsid w:val="008864AE"/>
    <w:rsid w:val="008876A8"/>
    <w:rsid w:val="008B737A"/>
    <w:rsid w:val="008B7968"/>
    <w:rsid w:val="008D135A"/>
    <w:rsid w:val="008E7863"/>
    <w:rsid w:val="009068D2"/>
    <w:rsid w:val="009104D9"/>
    <w:rsid w:val="00913E17"/>
    <w:rsid w:val="009214E3"/>
    <w:rsid w:val="00927569"/>
    <w:rsid w:val="00964832"/>
    <w:rsid w:val="009C2661"/>
    <w:rsid w:val="009C6A23"/>
    <w:rsid w:val="009D6FA1"/>
    <w:rsid w:val="009E7350"/>
    <w:rsid w:val="009E777A"/>
    <w:rsid w:val="009F4503"/>
    <w:rsid w:val="009F7F98"/>
    <w:rsid w:val="00A11D98"/>
    <w:rsid w:val="00A20A49"/>
    <w:rsid w:val="00A33D6C"/>
    <w:rsid w:val="00A445F4"/>
    <w:rsid w:val="00A4620B"/>
    <w:rsid w:val="00A57A26"/>
    <w:rsid w:val="00A75DD2"/>
    <w:rsid w:val="00A80769"/>
    <w:rsid w:val="00A9164B"/>
    <w:rsid w:val="00AB464E"/>
    <w:rsid w:val="00AB556C"/>
    <w:rsid w:val="00AC0D2A"/>
    <w:rsid w:val="00AC62EB"/>
    <w:rsid w:val="00AD75D8"/>
    <w:rsid w:val="00AE1909"/>
    <w:rsid w:val="00AF3353"/>
    <w:rsid w:val="00B00462"/>
    <w:rsid w:val="00B05186"/>
    <w:rsid w:val="00B054E3"/>
    <w:rsid w:val="00B14BF9"/>
    <w:rsid w:val="00B17C6E"/>
    <w:rsid w:val="00B52F1A"/>
    <w:rsid w:val="00B556E8"/>
    <w:rsid w:val="00B603F5"/>
    <w:rsid w:val="00B63CC3"/>
    <w:rsid w:val="00B77366"/>
    <w:rsid w:val="00B9310A"/>
    <w:rsid w:val="00BA76F3"/>
    <w:rsid w:val="00BB4E48"/>
    <w:rsid w:val="00BE5D3A"/>
    <w:rsid w:val="00C00DED"/>
    <w:rsid w:val="00C10649"/>
    <w:rsid w:val="00C30B35"/>
    <w:rsid w:val="00C423C3"/>
    <w:rsid w:val="00C44325"/>
    <w:rsid w:val="00C5693D"/>
    <w:rsid w:val="00C872DA"/>
    <w:rsid w:val="00C91892"/>
    <w:rsid w:val="00C93813"/>
    <w:rsid w:val="00CA1940"/>
    <w:rsid w:val="00CB1741"/>
    <w:rsid w:val="00CD545B"/>
    <w:rsid w:val="00CD72EA"/>
    <w:rsid w:val="00CF3157"/>
    <w:rsid w:val="00CF42A3"/>
    <w:rsid w:val="00CF5D7B"/>
    <w:rsid w:val="00D1040A"/>
    <w:rsid w:val="00D32F48"/>
    <w:rsid w:val="00D32FC0"/>
    <w:rsid w:val="00D70D57"/>
    <w:rsid w:val="00D76490"/>
    <w:rsid w:val="00D84D66"/>
    <w:rsid w:val="00D8536F"/>
    <w:rsid w:val="00D8595E"/>
    <w:rsid w:val="00DA269D"/>
    <w:rsid w:val="00DC516C"/>
    <w:rsid w:val="00DD3BAC"/>
    <w:rsid w:val="00DE1406"/>
    <w:rsid w:val="00DF5BA0"/>
    <w:rsid w:val="00E15EB8"/>
    <w:rsid w:val="00E2762B"/>
    <w:rsid w:val="00E54D76"/>
    <w:rsid w:val="00E81CED"/>
    <w:rsid w:val="00E878F0"/>
    <w:rsid w:val="00EA0263"/>
    <w:rsid w:val="00EA7686"/>
    <w:rsid w:val="00EB211D"/>
    <w:rsid w:val="00EC5B9E"/>
    <w:rsid w:val="00EE11FB"/>
    <w:rsid w:val="00EE41F0"/>
    <w:rsid w:val="00EE4FB0"/>
    <w:rsid w:val="00EE6BFC"/>
    <w:rsid w:val="00EF1C46"/>
    <w:rsid w:val="00EF723F"/>
    <w:rsid w:val="00F024E5"/>
    <w:rsid w:val="00F20CC8"/>
    <w:rsid w:val="00F30B5A"/>
    <w:rsid w:val="00F42ECC"/>
    <w:rsid w:val="00F46AC2"/>
    <w:rsid w:val="00F522A1"/>
    <w:rsid w:val="00F57062"/>
    <w:rsid w:val="00F65B16"/>
    <w:rsid w:val="00F86F36"/>
    <w:rsid w:val="00FC4EA8"/>
    <w:rsid w:val="00FD08ED"/>
    <w:rsid w:val="00FD0F01"/>
    <w:rsid w:val="00FD1590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40CDEA14"/>
  <w15:docId w15:val="{9F1FB57F-C992-4E01-8D83-52497C47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  <w:rsid w:val="00C00DED"/>
    <w:pPr>
      <w:tabs>
        <w:tab w:val="left" w:pos="400"/>
        <w:tab w:val="right" w:leader="dot" w:pos="8494"/>
      </w:tabs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character" w:styleId="Refdecomentario">
    <w:name w:val="annotation reference"/>
    <w:basedOn w:val="Fuentedeprrafopredeter"/>
    <w:semiHidden/>
    <w:rsid w:val="00293694"/>
    <w:rPr>
      <w:sz w:val="16"/>
      <w:szCs w:val="16"/>
    </w:rPr>
  </w:style>
  <w:style w:type="paragraph" w:styleId="Textocomentario">
    <w:name w:val="annotation text"/>
    <w:basedOn w:val="Normal"/>
    <w:semiHidden/>
    <w:rsid w:val="00293694"/>
  </w:style>
  <w:style w:type="paragraph" w:styleId="Textodeglobo">
    <w:name w:val="Balloon Text"/>
    <w:basedOn w:val="Normal"/>
    <w:semiHidden/>
    <w:rsid w:val="0029369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293694"/>
    <w:rPr>
      <w:b/>
      <w:bCs/>
    </w:rPr>
  </w:style>
  <w:style w:type="paragraph" w:styleId="Textonotapie">
    <w:name w:val="footnote text"/>
    <w:basedOn w:val="Normal"/>
    <w:semiHidden/>
    <w:rsid w:val="00130E57"/>
  </w:style>
  <w:style w:type="character" w:styleId="Refdenotaalpie">
    <w:name w:val="footnote reference"/>
    <w:basedOn w:val="Fuentedeprrafopredeter"/>
    <w:semiHidden/>
    <w:rsid w:val="00130E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9</TotalTime>
  <Pages>7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3338</CharactersWithSpaces>
  <SharedDoc>false</SharedDoc>
  <HLinks>
    <vt:vector size="90" baseType="variant"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_Toc161910353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_Toc161910352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_Toc161910351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_Toc161910350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_Toc161910349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_Toc161910348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_Toc161910347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_Toc161910346</vt:lpwstr>
      </vt:variant>
      <vt:variant>
        <vt:i4>1835058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_Toc161910345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_Toc161910344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_Toc161910343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_Toc161910342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_Toc161910341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_Toc161910340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_Toc161910339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Gilberto Pedraza Garcia</cp:lastModifiedBy>
  <cp:revision>5</cp:revision>
  <cp:lastPrinted>2002-08-12T21:00:00Z</cp:lastPrinted>
  <dcterms:created xsi:type="dcterms:W3CDTF">2016-08-02T13:04:00Z</dcterms:created>
  <dcterms:modified xsi:type="dcterms:W3CDTF">2023-02-16T20:55:00Z</dcterms:modified>
</cp:coreProperties>
</file>