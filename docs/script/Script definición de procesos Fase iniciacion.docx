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784" w:type="dxa"/>
        <w:tblLayout w:type="fixed"/>
        <w:tblLook w:val="01E0" w:firstRow="1" w:lastRow="1" w:firstColumn="1" w:lastColumn="1" w:noHBand="0" w:noVBand="0"/>
      </w:tblPr>
      <w:tblGrid>
        <w:gridCol w:w="534"/>
        <w:gridCol w:w="1021"/>
        <w:gridCol w:w="3373"/>
        <w:gridCol w:w="1276"/>
        <w:gridCol w:w="1275"/>
        <w:gridCol w:w="1305"/>
      </w:tblGrid>
      <w:tr w:rsidR="002D5B96" w:rsidRPr="002D5B96" w14:paraId="0C23A793" w14:textId="77777777" w:rsidTr="00C323E1">
        <w:tc>
          <w:tcPr>
            <w:tcW w:w="8784" w:type="dxa"/>
            <w:gridSpan w:val="6"/>
            <w:shd w:val="clear" w:color="auto" w:fill="B3B3B3"/>
            <w:vAlign w:val="center"/>
          </w:tcPr>
          <w:p w14:paraId="0C23A792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OBJETIVO</w:t>
            </w:r>
          </w:p>
        </w:tc>
      </w:tr>
      <w:tr w:rsidR="002D5B96" w:rsidRPr="002D5B96" w14:paraId="0C23A799" w14:textId="77777777" w:rsidTr="00C323E1">
        <w:tc>
          <w:tcPr>
            <w:tcW w:w="8784" w:type="dxa"/>
            <w:gridSpan w:val="6"/>
          </w:tcPr>
          <w:p w14:paraId="0C23A798" w14:textId="4888D25C" w:rsidR="0077677A" w:rsidRPr="001F4B23" w:rsidRDefault="00BD3F82" w:rsidP="00BD3F82">
            <w:pPr>
              <w:jc w:val="both"/>
              <w:rPr>
                <w:sz w:val="18"/>
                <w:szCs w:val="18"/>
                <w:lang w:val="es-ES"/>
              </w:rPr>
            </w:pPr>
            <w:r w:rsidRPr="00BD3F82">
              <w:rPr>
                <w:sz w:val="18"/>
                <w:szCs w:val="18"/>
              </w:rPr>
              <w:t>Definir y acordar las bases de trabajo del equipo para el desarrollo del proyecto DashKPI, estableciendo los roles, reglas de funcionamiento, objetivos, compromisos y disponibilidad de los integrantes, con el fin de asegurar una organización clara y un flujo de trabajo eficiente desde el inicio.</w:t>
            </w:r>
          </w:p>
        </w:tc>
      </w:tr>
      <w:tr w:rsidR="002D5B96" w:rsidRPr="002D5B96" w14:paraId="0C23A79B" w14:textId="77777777" w:rsidTr="00C323E1">
        <w:tc>
          <w:tcPr>
            <w:tcW w:w="8784" w:type="dxa"/>
            <w:gridSpan w:val="6"/>
            <w:shd w:val="clear" w:color="auto" w:fill="B3B3B3"/>
            <w:vAlign w:val="center"/>
          </w:tcPr>
          <w:p w14:paraId="0C23A79A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CRITERIOS DE ENTRADA</w:t>
            </w:r>
          </w:p>
        </w:tc>
      </w:tr>
      <w:tr w:rsidR="002D5B96" w:rsidRPr="001F4B23" w14:paraId="0C23A7A1" w14:textId="77777777" w:rsidTr="00C323E1">
        <w:tc>
          <w:tcPr>
            <w:tcW w:w="8784" w:type="dxa"/>
            <w:gridSpan w:val="6"/>
          </w:tcPr>
          <w:p w14:paraId="3290DE0A" w14:textId="64185DA7" w:rsidR="00BD3F82" w:rsidRPr="00BD3F82" w:rsidRDefault="00BD3F82" w:rsidP="00BD3F82">
            <w:pPr>
              <w:pStyle w:val="Prrafodelista"/>
              <w:numPr>
                <w:ilvl w:val="0"/>
                <w:numId w:val="44"/>
              </w:numPr>
              <w:jc w:val="both"/>
              <w:rPr>
                <w:sz w:val="18"/>
                <w:szCs w:val="18"/>
              </w:rPr>
            </w:pPr>
            <w:r w:rsidRPr="00BD3F82">
              <w:rPr>
                <w:sz w:val="18"/>
                <w:szCs w:val="18"/>
              </w:rPr>
              <w:t>Contar con todos los integrantes designados para el proyecto.</w:t>
            </w:r>
          </w:p>
          <w:p w14:paraId="7AA2F79A" w14:textId="61E7E857" w:rsidR="00BD3F82" w:rsidRPr="00BD3F82" w:rsidRDefault="00BD3F82" w:rsidP="00BD3F82">
            <w:pPr>
              <w:pStyle w:val="Prrafodelista"/>
              <w:numPr>
                <w:ilvl w:val="0"/>
                <w:numId w:val="44"/>
              </w:numPr>
              <w:jc w:val="both"/>
              <w:rPr>
                <w:sz w:val="18"/>
                <w:szCs w:val="18"/>
              </w:rPr>
            </w:pPr>
            <w:r w:rsidRPr="00BD3F82">
              <w:rPr>
                <w:sz w:val="18"/>
                <w:szCs w:val="18"/>
              </w:rPr>
              <w:t xml:space="preserve"> Disponibilidad para asistir a la reunión inicial.</w:t>
            </w:r>
          </w:p>
          <w:p w14:paraId="5901C435" w14:textId="326574D4" w:rsidR="00BD3F82" w:rsidRPr="00BD3F82" w:rsidRDefault="00BD3F82" w:rsidP="00BD3F82">
            <w:pPr>
              <w:pStyle w:val="Prrafodelista"/>
              <w:numPr>
                <w:ilvl w:val="0"/>
                <w:numId w:val="44"/>
              </w:numPr>
              <w:jc w:val="both"/>
              <w:rPr>
                <w:sz w:val="18"/>
                <w:szCs w:val="18"/>
              </w:rPr>
            </w:pPr>
            <w:r w:rsidRPr="00BD3F82">
              <w:rPr>
                <w:sz w:val="18"/>
                <w:szCs w:val="18"/>
              </w:rPr>
              <w:t>Conocimiento previo de la temática del proyecto y de los roles propuestos.</w:t>
            </w:r>
          </w:p>
          <w:p w14:paraId="33D1096F" w14:textId="1EBCFF21" w:rsidR="00BD3F82" w:rsidRPr="00BD3F82" w:rsidRDefault="00BD3F82" w:rsidP="00BD3F82">
            <w:pPr>
              <w:pStyle w:val="Prrafodelista"/>
              <w:numPr>
                <w:ilvl w:val="0"/>
                <w:numId w:val="44"/>
              </w:numPr>
              <w:jc w:val="both"/>
              <w:rPr>
                <w:sz w:val="18"/>
                <w:szCs w:val="18"/>
              </w:rPr>
            </w:pPr>
            <w:r w:rsidRPr="00BD3F82">
              <w:rPr>
                <w:sz w:val="18"/>
                <w:szCs w:val="18"/>
              </w:rPr>
              <w:t>Disposición de herramientas para comunicación y trabajo colaborativo.</w:t>
            </w:r>
          </w:p>
          <w:p w14:paraId="0C23A7A0" w14:textId="31069488" w:rsidR="00582398" w:rsidRPr="00BD3F82" w:rsidRDefault="00582398" w:rsidP="00146513">
            <w:pPr>
              <w:jc w:val="both"/>
              <w:rPr>
                <w:sz w:val="18"/>
                <w:szCs w:val="18"/>
              </w:rPr>
            </w:pPr>
          </w:p>
        </w:tc>
      </w:tr>
      <w:tr w:rsidR="002D5B96" w:rsidRPr="002D5B96" w14:paraId="0C23A7A3" w14:textId="77777777" w:rsidTr="00C323E1">
        <w:tc>
          <w:tcPr>
            <w:tcW w:w="8784" w:type="dxa"/>
            <w:gridSpan w:val="6"/>
            <w:shd w:val="clear" w:color="auto" w:fill="B3B3B3"/>
            <w:vAlign w:val="center"/>
          </w:tcPr>
          <w:p w14:paraId="0C23A7A2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ENTRADA</w:t>
            </w:r>
            <w:r>
              <w:rPr>
                <w:b/>
                <w:sz w:val="18"/>
                <w:szCs w:val="18"/>
                <w:lang w:val="es-ES"/>
              </w:rPr>
              <w:t>S</w:t>
            </w:r>
          </w:p>
        </w:tc>
      </w:tr>
      <w:tr w:rsidR="002D5B96" w:rsidRPr="001F4B23" w14:paraId="0C23A7A9" w14:textId="77777777" w:rsidTr="00C323E1">
        <w:tc>
          <w:tcPr>
            <w:tcW w:w="8784" w:type="dxa"/>
            <w:gridSpan w:val="6"/>
          </w:tcPr>
          <w:p w14:paraId="2342B63C" w14:textId="2B6E2FD7" w:rsidR="00BD3F82" w:rsidRPr="00BD3F82" w:rsidRDefault="00BD3F82" w:rsidP="00BD3F82">
            <w:pPr>
              <w:pStyle w:val="Prrafodelista"/>
              <w:numPr>
                <w:ilvl w:val="0"/>
                <w:numId w:val="44"/>
              </w:numPr>
              <w:jc w:val="both"/>
              <w:rPr>
                <w:sz w:val="18"/>
                <w:szCs w:val="18"/>
              </w:rPr>
            </w:pPr>
            <w:r w:rsidRPr="00BD3F82">
              <w:rPr>
                <w:sz w:val="18"/>
                <w:szCs w:val="18"/>
              </w:rPr>
              <w:t>Lista de integrantes y datos de contacto.</w:t>
            </w:r>
          </w:p>
          <w:p w14:paraId="5155D56A" w14:textId="49E64AEE" w:rsidR="00BD3F82" w:rsidRPr="00BD3F82" w:rsidRDefault="00BD3F82" w:rsidP="00BD3F82">
            <w:pPr>
              <w:pStyle w:val="Prrafodelista"/>
              <w:numPr>
                <w:ilvl w:val="0"/>
                <w:numId w:val="44"/>
              </w:numPr>
              <w:jc w:val="both"/>
              <w:rPr>
                <w:sz w:val="18"/>
                <w:szCs w:val="18"/>
              </w:rPr>
            </w:pPr>
            <w:r w:rsidRPr="00BD3F82">
              <w:rPr>
                <w:sz w:val="18"/>
                <w:szCs w:val="18"/>
              </w:rPr>
              <w:t>Definición de roles del equipo.</w:t>
            </w:r>
          </w:p>
          <w:p w14:paraId="64E9377F" w14:textId="7405C1D0" w:rsidR="00BD3F82" w:rsidRPr="00BD3F82" w:rsidRDefault="00BD3F82" w:rsidP="00BD3F82">
            <w:pPr>
              <w:pStyle w:val="Prrafodelista"/>
              <w:numPr>
                <w:ilvl w:val="0"/>
                <w:numId w:val="44"/>
              </w:numPr>
              <w:jc w:val="both"/>
              <w:rPr>
                <w:sz w:val="18"/>
                <w:szCs w:val="18"/>
              </w:rPr>
            </w:pPr>
            <w:r w:rsidRPr="00BD3F82">
              <w:rPr>
                <w:sz w:val="18"/>
                <w:szCs w:val="18"/>
              </w:rPr>
              <w:t>Agenda y temas de la reunión de inicialización.</w:t>
            </w:r>
          </w:p>
          <w:p w14:paraId="6202E3DE" w14:textId="4EFBF0C1" w:rsidR="00BD3F82" w:rsidRPr="00BD3F82" w:rsidRDefault="00BD3F82" w:rsidP="00BD3F82">
            <w:pPr>
              <w:pStyle w:val="Prrafodelista"/>
              <w:numPr>
                <w:ilvl w:val="0"/>
                <w:numId w:val="44"/>
              </w:numPr>
              <w:jc w:val="both"/>
              <w:rPr>
                <w:sz w:val="18"/>
                <w:szCs w:val="18"/>
              </w:rPr>
            </w:pPr>
            <w:r w:rsidRPr="00BD3F82">
              <w:rPr>
                <w:sz w:val="18"/>
                <w:szCs w:val="18"/>
              </w:rPr>
              <w:t>Documento guía para acuerdos de trabajo.</w:t>
            </w:r>
          </w:p>
          <w:p w14:paraId="23ECA899" w14:textId="14D6C217" w:rsidR="00BD3F82" w:rsidRPr="00BD3F82" w:rsidRDefault="00BD3F82" w:rsidP="00BD3F82">
            <w:pPr>
              <w:pStyle w:val="Prrafodelista"/>
              <w:numPr>
                <w:ilvl w:val="0"/>
                <w:numId w:val="44"/>
              </w:numPr>
              <w:jc w:val="both"/>
              <w:rPr>
                <w:sz w:val="18"/>
                <w:szCs w:val="18"/>
              </w:rPr>
            </w:pPr>
            <w:r w:rsidRPr="00BD3F82">
              <w:rPr>
                <w:sz w:val="18"/>
                <w:szCs w:val="18"/>
              </w:rPr>
              <w:t>Herramientas de comunicación y repositorio de trabajo.</w:t>
            </w:r>
          </w:p>
          <w:p w14:paraId="0C23A7A7" w14:textId="36FD0201" w:rsidR="002D5B96" w:rsidRPr="001F4B23" w:rsidRDefault="00582398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582398">
              <w:rPr>
                <w:sz w:val="18"/>
                <w:szCs w:val="18"/>
              </w:rPr>
              <w:t>.</w:t>
            </w:r>
          </w:p>
          <w:p w14:paraId="0C23A7A8" w14:textId="77777777" w:rsidR="0077677A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14:paraId="0C23A7AB" w14:textId="77777777" w:rsidTr="00C323E1">
        <w:tc>
          <w:tcPr>
            <w:tcW w:w="8784" w:type="dxa"/>
            <w:gridSpan w:val="6"/>
            <w:shd w:val="clear" w:color="auto" w:fill="B3B3B3"/>
            <w:vAlign w:val="center"/>
          </w:tcPr>
          <w:p w14:paraId="0C23A7AA" w14:textId="634AB1DF" w:rsidR="002D5B96" w:rsidRPr="0077677A" w:rsidRDefault="002D5B96" w:rsidP="007C7EF0">
            <w:pPr>
              <w:jc w:val="center"/>
              <w:rPr>
                <w:b/>
                <w:sz w:val="18"/>
                <w:szCs w:val="18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ACTIVIDADES</w:t>
            </w:r>
          </w:p>
        </w:tc>
      </w:tr>
      <w:tr w:rsidR="00456BA1" w:rsidRPr="002D5B96" w14:paraId="0C23A7B2" w14:textId="77777777" w:rsidTr="00C323E1">
        <w:tc>
          <w:tcPr>
            <w:tcW w:w="534" w:type="dxa"/>
            <w:shd w:val="clear" w:color="auto" w:fill="E6E6E6"/>
            <w:vAlign w:val="center"/>
          </w:tcPr>
          <w:p w14:paraId="0C23A7AC" w14:textId="77777777" w:rsidR="00456BA1" w:rsidRPr="00B75F88" w:rsidRDefault="00456BA1" w:rsidP="007C7EF0">
            <w:pPr>
              <w:ind w:right="-108"/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No.</w:t>
            </w:r>
          </w:p>
        </w:tc>
        <w:tc>
          <w:tcPr>
            <w:tcW w:w="1021" w:type="dxa"/>
            <w:shd w:val="clear" w:color="auto" w:fill="E6E6E6"/>
            <w:vAlign w:val="center"/>
          </w:tcPr>
          <w:p w14:paraId="0C23A7AD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Nombre</w:t>
            </w:r>
          </w:p>
        </w:tc>
        <w:tc>
          <w:tcPr>
            <w:tcW w:w="3373" w:type="dxa"/>
            <w:shd w:val="clear" w:color="auto" w:fill="E6E6E6"/>
            <w:vAlign w:val="center"/>
          </w:tcPr>
          <w:p w14:paraId="0C23A7AE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C23A7AF" w14:textId="77777777" w:rsidR="00456BA1" w:rsidRPr="00B75F88" w:rsidRDefault="000F0287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>Roles participantes</w:t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0C23A7B0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Rol responsable</w:t>
            </w:r>
          </w:p>
        </w:tc>
        <w:tc>
          <w:tcPr>
            <w:tcW w:w="1305" w:type="dxa"/>
            <w:shd w:val="clear" w:color="auto" w:fill="E6E6E6"/>
            <w:vAlign w:val="center"/>
          </w:tcPr>
          <w:p w14:paraId="0C23A7B1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Resultado</w:t>
            </w:r>
          </w:p>
        </w:tc>
      </w:tr>
      <w:tr w:rsidR="00456BA1" w:rsidRPr="002D5B96" w14:paraId="0C23A7BA" w14:textId="77777777" w:rsidTr="00C323E1">
        <w:tc>
          <w:tcPr>
            <w:tcW w:w="534" w:type="dxa"/>
          </w:tcPr>
          <w:p w14:paraId="0C23A7B3" w14:textId="1B858615" w:rsidR="00582398" w:rsidRPr="001F4B23" w:rsidRDefault="00582398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1021" w:type="dxa"/>
          </w:tcPr>
          <w:p w14:paraId="0C23A7B4" w14:textId="1FA09EFC" w:rsidR="00456BA1" w:rsidRPr="001F4B23" w:rsidRDefault="00BD3F82" w:rsidP="00582398">
            <w:pPr>
              <w:rPr>
                <w:rFonts w:cs="Arial"/>
                <w:sz w:val="16"/>
                <w:szCs w:val="16"/>
                <w:lang w:val="es-ES"/>
              </w:rPr>
            </w:pPr>
            <w:r w:rsidRPr="00BD3F82">
              <w:rPr>
                <w:rFonts w:cs="Arial"/>
                <w:sz w:val="16"/>
                <w:szCs w:val="16"/>
              </w:rPr>
              <w:t>Conformación del equipo</w:t>
            </w:r>
          </w:p>
        </w:tc>
        <w:tc>
          <w:tcPr>
            <w:tcW w:w="3373" w:type="dxa"/>
          </w:tcPr>
          <w:p w14:paraId="0C23A7B6" w14:textId="41516C72" w:rsidR="001617D7" w:rsidRPr="001F4B23" w:rsidRDefault="00BD3F82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BD3F82">
              <w:rPr>
                <w:rFonts w:cs="Arial"/>
                <w:sz w:val="16"/>
                <w:szCs w:val="16"/>
              </w:rPr>
              <w:t>Verificar asistencia y compromiso de todos los integrantes para el desarrollo del proyecto.</w:t>
            </w:r>
          </w:p>
        </w:tc>
        <w:tc>
          <w:tcPr>
            <w:tcW w:w="1276" w:type="dxa"/>
          </w:tcPr>
          <w:p w14:paraId="0C23A7B7" w14:textId="59AE223A" w:rsidR="00456BA1" w:rsidRPr="001F4B23" w:rsidRDefault="00BD3F82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BD3F82">
              <w:rPr>
                <w:rFonts w:cs="Arial"/>
                <w:sz w:val="16"/>
                <w:szCs w:val="16"/>
              </w:rPr>
              <w:t>todos los miembros</w:t>
            </w:r>
          </w:p>
        </w:tc>
        <w:tc>
          <w:tcPr>
            <w:tcW w:w="1275" w:type="dxa"/>
          </w:tcPr>
          <w:p w14:paraId="0C23A7B8" w14:textId="3D359720" w:rsidR="00456BA1" w:rsidRPr="001F4B23" w:rsidRDefault="00BD3F82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BD3F82">
              <w:rPr>
                <w:rFonts w:cs="Arial"/>
                <w:sz w:val="16"/>
                <w:szCs w:val="16"/>
              </w:rPr>
              <w:t>Líder de equipo</w:t>
            </w:r>
          </w:p>
        </w:tc>
        <w:tc>
          <w:tcPr>
            <w:tcW w:w="1305" w:type="dxa"/>
          </w:tcPr>
          <w:p w14:paraId="0C23A7B9" w14:textId="5E282AAF" w:rsidR="00456BA1" w:rsidRPr="001F4B23" w:rsidRDefault="00C323E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C323E1">
              <w:rPr>
                <w:rFonts w:cs="Arial"/>
                <w:sz w:val="16"/>
                <w:szCs w:val="16"/>
              </w:rPr>
              <w:t>Lista final de integrantes confirmada.</w:t>
            </w:r>
          </w:p>
        </w:tc>
      </w:tr>
      <w:tr w:rsidR="00456BA1" w:rsidRPr="002D5B96" w14:paraId="0C23A7C2" w14:textId="77777777" w:rsidTr="00C323E1">
        <w:tc>
          <w:tcPr>
            <w:tcW w:w="534" w:type="dxa"/>
          </w:tcPr>
          <w:p w14:paraId="0C23A7BB" w14:textId="6C75A107" w:rsidR="00456BA1" w:rsidRPr="001F4B23" w:rsidRDefault="00582398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1021" w:type="dxa"/>
          </w:tcPr>
          <w:p w14:paraId="0C23A7BC" w14:textId="0B9971A7" w:rsidR="00456BA1" w:rsidRPr="001F4B23" w:rsidRDefault="00BD3F82" w:rsidP="00582398">
            <w:pPr>
              <w:rPr>
                <w:rFonts w:cs="Arial"/>
                <w:sz w:val="16"/>
                <w:szCs w:val="16"/>
                <w:lang w:val="es-ES"/>
              </w:rPr>
            </w:pPr>
            <w:r w:rsidRPr="00BD3F82">
              <w:rPr>
                <w:rFonts w:cs="Arial"/>
                <w:sz w:val="16"/>
                <w:szCs w:val="16"/>
              </w:rPr>
              <w:t>Asignación de roles</w:t>
            </w:r>
          </w:p>
        </w:tc>
        <w:tc>
          <w:tcPr>
            <w:tcW w:w="3373" w:type="dxa"/>
          </w:tcPr>
          <w:p w14:paraId="0C23A7BE" w14:textId="3D1C30D3" w:rsidR="009D28C1" w:rsidRPr="001F4B23" w:rsidRDefault="00BD3F82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BD3F82">
              <w:rPr>
                <w:rFonts w:cs="Arial"/>
                <w:sz w:val="16"/>
                <w:szCs w:val="16"/>
              </w:rPr>
              <w:t>Designar oficialmente los roles (Líder de equipo, planeación, calidad, soporte, desarrollo, arquitectura).</w:t>
            </w:r>
          </w:p>
        </w:tc>
        <w:tc>
          <w:tcPr>
            <w:tcW w:w="1276" w:type="dxa"/>
          </w:tcPr>
          <w:p w14:paraId="0C23A7BF" w14:textId="36BAD85C" w:rsidR="00456BA1" w:rsidRPr="001F4B23" w:rsidRDefault="00BD3F82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BD3F82">
              <w:rPr>
                <w:rFonts w:cs="Arial"/>
                <w:sz w:val="16"/>
                <w:szCs w:val="16"/>
              </w:rPr>
              <w:t>todos los miembros</w:t>
            </w:r>
          </w:p>
        </w:tc>
        <w:tc>
          <w:tcPr>
            <w:tcW w:w="12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0"/>
            </w:tblGrid>
            <w:tr w:rsidR="00BD3F82" w:rsidRPr="00BD3F82" w14:paraId="78630538" w14:textId="77777777">
              <w:trPr>
                <w:tblCellSpacing w:w="15" w:type="dxa"/>
              </w:trPr>
              <w:tc>
                <w:tcPr>
                  <w:tcW w:w="1550" w:type="dxa"/>
                  <w:vAlign w:val="center"/>
                  <w:hideMark/>
                </w:tcPr>
                <w:p w14:paraId="28AED065" w14:textId="77777777" w:rsidR="00BD3F82" w:rsidRDefault="00BD3F82" w:rsidP="00BD3F82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BD3F82">
                    <w:rPr>
                      <w:rFonts w:cs="Arial"/>
                      <w:sz w:val="16"/>
                      <w:szCs w:val="16"/>
                    </w:rPr>
                    <w:t xml:space="preserve">Líder de </w:t>
                  </w:r>
                </w:p>
                <w:p w14:paraId="6871FF7B" w14:textId="1552E884" w:rsidR="00BD3F82" w:rsidRPr="00BD3F82" w:rsidRDefault="00BD3F82" w:rsidP="00BD3F82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BD3F82">
                    <w:rPr>
                      <w:rFonts w:cs="Arial"/>
                      <w:sz w:val="16"/>
                      <w:szCs w:val="16"/>
                    </w:rPr>
                    <w:t>equipo</w:t>
                  </w:r>
                </w:p>
              </w:tc>
            </w:tr>
          </w:tbl>
          <w:p w14:paraId="09CC38FF" w14:textId="77777777" w:rsidR="00BD3F82" w:rsidRPr="00BD3F82" w:rsidRDefault="00BD3F82" w:rsidP="00BD3F82">
            <w:pPr>
              <w:jc w:val="both"/>
              <w:rPr>
                <w:rFonts w:cs="Arial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D3F82" w:rsidRPr="00BD3F82" w14:paraId="4AD0DAA3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B347A7" w14:textId="77777777" w:rsidR="00BD3F82" w:rsidRPr="00BD3F82" w:rsidRDefault="00BD3F82" w:rsidP="00BD3F82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</w:p>
              </w:tc>
            </w:tr>
          </w:tbl>
          <w:p w14:paraId="0C23A7C0" w14:textId="3A7CFFE6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305" w:type="dxa"/>
          </w:tcPr>
          <w:p w14:paraId="0C23A7C1" w14:textId="6729F23F" w:rsidR="00456BA1" w:rsidRPr="001F4B23" w:rsidRDefault="00C323E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C323E1">
              <w:rPr>
                <w:rFonts w:cs="Arial"/>
                <w:sz w:val="16"/>
                <w:szCs w:val="16"/>
              </w:rPr>
              <w:t>Roles asignados y documentados.</w:t>
            </w:r>
          </w:p>
        </w:tc>
      </w:tr>
      <w:tr w:rsidR="00456BA1" w:rsidRPr="002D5B96" w14:paraId="0C23A7CA" w14:textId="77777777" w:rsidTr="00C323E1">
        <w:tc>
          <w:tcPr>
            <w:tcW w:w="534" w:type="dxa"/>
          </w:tcPr>
          <w:p w14:paraId="0C23A7C3" w14:textId="77AF7BBB" w:rsidR="00456BA1" w:rsidRPr="001F4B23" w:rsidRDefault="00582398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1021" w:type="dxa"/>
          </w:tcPr>
          <w:p w14:paraId="0C23A7C4" w14:textId="13AA72F1" w:rsidR="00456BA1" w:rsidRPr="001F4B23" w:rsidRDefault="00BD3F82" w:rsidP="00582398">
            <w:pPr>
              <w:rPr>
                <w:rFonts w:cs="Arial"/>
                <w:sz w:val="16"/>
                <w:szCs w:val="16"/>
                <w:lang w:val="es-ES"/>
              </w:rPr>
            </w:pPr>
            <w:r w:rsidRPr="00BD3F82">
              <w:rPr>
                <w:rFonts w:cs="Arial"/>
                <w:sz w:val="16"/>
                <w:szCs w:val="16"/>
              </w:rPr>
              <w:t>Planeación del nombre y logo del equipo</w:t>
            </w:r>
          </w:p>
        </w:tc>
        <w:tc>
          <w:tcPr>
            <w:tcW w:w="3373" w:type="dxa"/>
          </w:tcPr>
          <w:p w14:paraId="0C23A7C6" w14:textId="76C7B6E0" w:rsidR="009D28C1" w:rsidRPr="001F4B23" w:rsidRDefault="00BD3F82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BD3F82">
              <w:rPr>
                <w:rFonts w:cs="Arial"/>
                <w:sz w:val="16"/>
                <w:szCs w:val="16"/>
              </w:rPr>
              <w:t>Decidir el nombre representativo del grupo y planificar el diseño del logo que identifique al proyecto.</w:t>
            </w:r>
          </w:p>
        </w:tc>
        <w:tc>
          <w:tcPr>
            <w:tcW w:w="1276" w:type="dxa"/>
          </w:tcPr>
          <w:p w14:paraId="0C23A7C7" w14:textId="7D9C260F" w:rsidR="00456BA1" w:rsidRPr="001F4B23" w:rsidRDefault="00BD3F82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BD3F82">
              <w:rPr>
                <w:rFonts w:cs="Arial"/>
                <w:sz w:val="16"/>
                <w:szCs w:val="16"/>
              </w:rPr>
              <w:t>todos los miembros</w:t>
            </w:r>
          </w:p>
        </w:tc>
        <w:tc>
          <w:tcPr>
            <w:tcW w:w="12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3"/>
            </w:tblGrid>
            <w:tr w:rsidR="00BD3F82" w:rsidRPr="00BD3F82" w14:paraId="537F35D6" w14:textId="77777777">
              <w:trPr>
                <w:tblCellSpacing w:w="15" w:type="dxa"/>
              </w:trPr>
              <w:tc>
                <w:tcPr>
                  <w:tcW w:w="2043" w:type="dxa"/>
                  <w:vAlign w:val="center"/>
                  <w:hideMark/>
                </w:tcPr>
                <w:p w14:paraId="39C9FF46" w14:textId="77777777" w:rsidR="00BD3F82" w:rsidRDefault="00BD3F82" w:rsidP="00BD3F82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BD3F82">
                    <w:rPr>
                      <w:rFonts w:cs="Arial"/>
                      <w:sz w:val="16"/>
                      <w:szCs w:val="16"/>
                    </w:rPr>
                    <w:t>Líder de</w:t>
                  </w:r>
                </w:p>
                <w:p w14:paraId="16E4683A" w14:textId="2DC469DC" w:rsidR="00BD3F82" w:rsidRPr="00BD3F82" w:rsidRDefault="00BD3F82" w:rsidP="00BD3F82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BD3F82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r w:rsidR="00C323E1">
                    <w:rPr>
                      <w:rFonts w:cs="Arial"/>
                      <w:sz w:val="16"/>
                      <w:szCs w:val="16"/>
                    </w:rPr>
                    <w:t>Calidad</w:t>
                  </w:r>
                </w:p>
              </w:tc>
            </w:tr>
          </w:tbl>
          <w:p w14:paraId="5241387E" w14:textId="77777777" w:rsidR="00BD3F82" w:rsidRPr="00BD3F82" w:rsidRDefault="00BD3F82" w:rsidP="00BD3F82">
            <w:pPr>
              <w:jc w:val="both"/>
              <w:rPr>
                <w:rFonts w:cs="Arial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D3F82" w:rsidRPr="00BD3F82" w14:paraId="32D1537B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B212D3D" w14:textId="77777777" w:rsidR="00BD3F82" w:rsidRPr="00BD3F82" w:rsidRDefault="00BD3F82" w:rsidP="00BD3F82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</w:p>
              </w:tc>
            </w:tr>
          </w:tbl>
          <w:p w14:paraId="0C23A7C8" w14:textId="77777777" w:rsidR="003B0C16" w:rsidRPr="003B0C16" w:rsidRDefault="003B0C16" w:rsidP="003B0C16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305" w:type="dxa"/>
          </w:tcPr>
          <w:p w14:paraId="0C23A7C9" w14:textId="2C389B96" w:rsidR="00456BA1" w:rsidRPr="001F4B23" w:rsidRDefault="00C323E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C323E1">
              <w:rPr>
                <w:rFonts w:cs="Arial"/>
                <w:sz w:val="16"/>
                <w:szCs w:val="16"/>
              </w:rPr>
              <w:t>Nombre y propuesta de logo definidos.</w:t>
            </w:r>
          </w:p>
        </w:tc>
      </w:tr>
      <w:tr w:rsidR="00456BA1" w:rsidRPr="002D5B96" w14:paraId="0C23A7D2" w14:textId="77777777" w:rsidTr="00C323E1">
        <w:tc>
          <w:tcPr>
            <w:tcW w:w="534" w:type="dxa"/>
          </w:tcPr>
          <w:p w14:paraId="0C23A7CB" w14:textId="222AAE3F" w:rsidR="00456BA1" w:rsidRPr="001F4B23" w:rsidRDefault="00582398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1021" w:type="dxa"/>
          </w:tcPr>
          <w:p w14:paraId="0C23A7CC" w14:textId="0C497312" w:rsidR="00456BA1" w:rsidRPr="001F4B23" w:rsidRDefault="00BD3F82" w:rsidP="00582398">
            <w:pPr>
              <w:rPr>
                <w:rFonts w:cs="Arial"/>
                <w:sz w:val="16"/>
                <w:szCs w:val="16"/>
                <w:lang w:val="es-ES"/>
              </w:rPr>
            </w:pPr>
            <w:r w:rsidRPr="00582398">
              <w:rPr>
                <w:rFonts w:cs="Arial"/>
                <w:sz w:val="16"/>
                <w:szCs w:val="16"/>
              </w:rPr>
              <w:t>D</w:t>
            </w:r>
            <w:r>
              <w:rPr>
                <w:rFonts w:cs="Arial"/>
                <w:sz w:val="16"/>
                <w:szCs w:val="16"/>
              </w:rPr>
              <w:t>efinición de reglas de trabajo</w:t>
            </w:r>
          </w:p>
        </w:tc>
        <w:tc>
          <w:tcPr>
            <w:tcW w:w="3373" w:type="dxa"/>
          </w:tcPr>
          <w:p w14:paraId="0C23A7CE" w14:textId="170EFF7F" w:rsidR="009D28C1" w:rsidRPr="001F4B23" w:rsidRDefault="00BD3F82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BD3F82">
              <w:rPr>
                <w:rFonts w:cs="Arial"/>
                <w:sz w:val="16"/>
                <w:szCs w:val="16"/>
              </w:rPr>
              <w:t>Acordar normas de comunicación, reuniones, ciclo de entregas y solución de conflictos.</w:t>
            </w:r>
          </w:p>
        </w:tc>
        <w:tc>
          <w:tcPr>
            <w:tcW w:w="1276" w:type="dxa"/>
          </w:tcPr>
          <w:p w14:paraId="0C23A7CF" w14:textId="711B05B9" w:rsidR="003B0C16" w:rsidRPr="003B0C16" w:rsidRDefault="00BD3F82" w:rsidP="003B0C16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BD3F82">
              <w:rPr>
                <w:rFonts w:cs="Arial"/>
                <w:sz w:val="16"/>
                <w:szCs w:val="16"/>
              </w:rPr>
              <w:t>todos los miembros</w:t>
            </w:r>
          </w:p>
        </w:tc>
        <w:tc>
          <w:tcPr>
            <w:tcW w:w="12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0"/>
            </w:tblGrid>
            <w:tr w:rsidR="00BD3F82" w:rsidRPr="00BD3F82" w14:paraId="4B7ABEF1" w14:textId="77777777">
              <w:trPr>
                <w:tblCellSpacing w:w="15" w:type="dxa"/>
              </w:trPr>
              <w:tc>
                <w:tcPr>
                  <w:tcW w:w="1590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323E1" w:rsidRPr="00C323E1" w14:paraId="5D488435" w14:textId="7777777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11935C4C" w14:textId="77777777" w:rsidR="00C323E1" w:rsidRPr="00C323E1" w:rsidRDefault="00C323E1" w:rsidP="00C323E1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4204D2B9" w14:textId="77777777" w:rsidR="00C323E1" w:rsidRPr="00C323E1" w:rsidRDefault="00C323E1" w:rsidP="00C323E1">
                  <w:pPr>
                    <w:jc w:val="both"/>
                    <w:rPr>
                      <w:rFonts w:cs="Arial"/>
                      <w:vanish/>
                      <w:sz w:val="16"/>
                      <w:szCs w:val="1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0"/>
                  </w:tblGrid>
                  <w:tr w:rsidR="00C323E1" w:rsidRPr="00C323E1" w14:paraId="139BAE13" w14:textId="77777777">
                    <w:trPr>
                      <w:tblCellSpacing w:w="15" w:type="dxa"/>
                    </w:trPr>
                    <w:tc>
                      <w:tcPr>
                        <w:tcW w:w="1550" w:type="dxa"/>
                        <w:vAlign w:val="center"/>
                        <w:hideMark/>
                      </w:tcPr>
                      <w:p w14:paraId="0FF081CF" w14:textId="77777777" w:rsidR="00C323E1" w:rsidRDefault="00C323E1" w:rsidP="00C323E1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C323E1">
                          <w:rPr>
                            <w:rFonts w:cs="Arial"/>
                            <w:sz w:val="16"/>
                            <w:szCs w:val="16"/>
                          </w:rPr>
                          <w:t xml:space="preserve">Líder de </w:t>
                        </w:r>
                      </w:p>
                      <w:p w14:paraId="18F95AD1" w14:textId="77777777" w:rsidR="00C323E1" w:rsidRDefault="00C323E1" w:rsidP="00C323E1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t>Planeación,</w:t>
                        </w:r>
                      </w:p>
                      <w:p w14:paraId="3E2F7848" w14:textId="77777777" w:rsidR="00C323E1" w:rsidRDefault="00C323E1" w:rsidP="00C323E1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t xml:space="preserve"> equipo,</w:t>
                        </w:r>
                      </w:p>
                      <w:p w14:paraId="3B479D62" w14:textId="1E47A91D" w:rsidR="00C323E1" w:rsidRDefault="00C323E1" w:rsidP="00C323E1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t xml:space="preserve"> calidad y</w:t>
                        </w:r>
                      </w:p>
                      <w:p w14:paraId="4E14EB82" w14:textId="5F397B9A" w:rsidR="00C323E1" w:rsidRPr="00C323E1" w:rsidRDefault="00C323E1" w:rsidP="00C323E1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t xml:space="preserve"> soporte</w:t>
                        </w:r>
                      </w:p>
                    </w:tc>
                  </w:tr>
                </w:tbl>
                <w:p w14:paraId="5739478D" w14:textId="558CB1F1" w:rsidR="00BD3F82" w:rsidRPr="00BD3F82" w:rsidRDefault="00BD3F82" w:rsidP="00BD3F82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</w:p>
              </w:tc>
            </w:tr>
          </w:tbl>
          <w:p w14:paraId="3EFC11C5" w14:textId="77777777" w:rsidR="00BD3F82" w:rsidRPr="00BD3F82" w:rsidRDefault="00BD3F82" w:rsidP="00BD3F82">
            <w:pPr>
              <w:jc w:val="both"/>
              <w:rPr>
                <w:rFonts w:cs="Arial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D3F82" w:rsidRPr="00BD3F82" w14:paraId="002DD6A7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74293D2" w14:textId="77777777" w:rsidR="00BD3F82" w:rsidRPr="00BD3F82" w:rsidRDefault="00BD3F82" w:rsidP="00BD3F82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</w:p>
              </w:tc>
            </w:tr>
          </w:tbl>
          <w:p w14:paraId="0C23A7D0" w14:textId="4C7C4A40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305" w:type="dxa"/>
          </w:tcPr>
          <w:p w14:paraId="0C23A7D1" w14:textId="77D3F72A" w:rsidR="00456BA1" w:rsidRPr="001F4B23" w:rsidRDefault="00C323E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C323E1">
              <w:rPr>
                <w:rFonts w:cs="Arial"/>
                <w:sz w:val="16"/>
                <w:szCs w:val="16"/>
              </w:rPr>
              <w:t>Documento con reglas de funcionamiento.</w:t>
            </w:r>
          </w:p>
        </w:tc>
      </w:tr>
      <w:tr w:rsidR="00456BA1" w:rsidRPr="002D5B96" w14:paraId="0C23A7DA" w14:textId="77777777" w:rsidTr="00C323E1">
        <w:tc>
          <w:tcPr>
            <w:tcW w:w="534" w:type="dxa"/>
          </w:tcPr>
          <w:p w14:paraId="0C23A7D3" w14:textId="5A6B5D5C" w:rsidR="00456BA1" w:rsidRPr="001F4B23" w:rsidRDefault="00582398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1021" w:type="dxa"/>
          </w:tcPr>
          <w:p w14:paraId="0C23A7D4" w14:textId="478E4CAA" w:rsidR="00456BA1" w:rsidRPr="001F4B23" w:rsidRDefault="00BD3F82" w:rsidP="00582398">
            <w:pPr>
              <w:rPr>
                <w:rFonts w:cs="Arial"/>
                <w:sz w:val="16"/>
                <w:szCs w:val="16"/>
                <w:lang w:val="es-ES"/>
              </w:rPr>
            </w:pPr>
            <w:r w:rsidRPr="00BD3F82">
              <w:rPr>
                <w:rFonts w:cs="Arial"/>
                <w:sz w:val="16"/>
                <w:szCs w:val="16"/>
              </w:rPr>
              <w:t>Establecimiento de objetivos</w:t>
            </w:r>
          </w:p>
        </w:tc>
        <w:tc>
          <w:tcPr>
            <w:tcW w:w="3373" w:type="dxa"/>
          </w:tcPr>
          <w:p w14:paraId="0C23A7D6" w14:textId="4D503773" w:rsidR="009D28C1" w:rsidRPr="001F4B23" w:rsidRDefault="00BD3F82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BD3F82">
              <w:rPr>
                <w:rFonts w:cs="Arial"/>
                <w:sz w:val="16"/>
                <w:szCs w:val="16"/>
              </w:rPr>
              <w:t>Determinar objetivos del equipo, individuales y por rol.</w:t>
            </w:r>
          </w:p>
        </w:tc>
        <w:tc>
          <w:tcPr>
            <w:tcW w:w="1276" w:type="dxa"/>
          </w:tcPr>
          <w:p w14:paraId="0C23A7D7" w14:textId="1AC14CB2" w:rsidR="00456BA1" w:rsidRPr="001F4B23" w:rsidRDefault="00BD3F82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BD3F82">
              <w:rPr>
                <w:rFonts w:cs="Arial"/>
                <w:sz w:val="16"/>
                <w:szCs w:val="16"/>
              </w:rPr>
              <w:t>todos los miembros</w:t>
            </w:r>
          </w:p>
        </w:tc>
        <w:tc>
          <w:tcPr>
            <w:tcW w:w="1275" w:type="dxa"/>
          </w:tcPr>
          <w:p w14:paraId="0C23A7D8" w14:textId="18BF3185" w:rsidR="00456BA1" w:rsidRPr="001F4B23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 xml:space="preserve">Líder de </w:t>
            </w:r>
            <w:r w:rsidR="00C323E1">
              <w:rPr>
                <w:rFonts w:cs="Arial"/>
                <w:sz w:val="16"/>
                <w:szCs w:val="16"/>
              </w:rPr>
              <w:t>planeación, equipo, calidad</w:t>
            </w:r>
          </w:p>
        </w:tc>
        <w:tc>
          <w:tcPr>
            <w:tcW w:w="1305" w:type="dxa"/>
          </w:tcPr>
          <w:p w14:paraId="0C23A7D9" w14:textId="7069E9E3" w:rsidR="00456BA1" w:rsidRPr="001F4B23" w:rsidRDefault="00C323E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C323E1">
              <w:rPr>
                <w:rFonts w:cs="Arial"/>
                <w:sz w:val="16"/>
                <w:szCs w:val="16"/>
              </w:rPr>
              <w:t>Lista de objetivos consensuada.</w:t>
            </w:r>
          </w:p>
        </w:tc>
      </w:tr>
      <w:tr w:rsidR="00456BA1" w:rsidRPr="002D5B96" w14:paraId="0C23A7E2" w14:textId="77777777" w:rsidTr="00C323E1">
        <w:tc>
          <w:tcPr>
            <w:tcW w:w="534" w:type="dxa"/>
          </w:tcPr>
          <w:p w14:paraId="0C23A7DB" w14:textId="63E96E48" w:rsidR="00456BA1" w:rsidRPr="001F4B23" w:rsidRDefault="00582398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</w:t>
            </w:r>
          </w:p>
        </w:tc>
        <w:tc>
          <w:tcPr>
            <w:tcW w:w="1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82398" w:rsidRPr="00582398" w14:paraId="6F755595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0BFF70C" w14:textId="77777777" w:rsidR="00582398" w:rsidRPr="00582398" w:rsidRDefault="00582398" w:rsidP="00582398">
                  <w:pPr>
                    <w:rPr>
                      <w:rFonts w:cs="Arial"/>
                      <w:sz w:val="16"/>
                      <w:szCs w:val="16"/>
                    </w:rPr>
                  </w:pPr>
                </w:p>
              </w:tc>
            </w:tr>
          </w:tbl>
          <w:p w14:paraId="03612740" w14:textId="77777777" w:rsidR="00582398" w:rsidRPr="00582398" w:rsidRDefault="00582398" w:rsidP="00582398">
            <w:pPr>
              <w:rPr>
                <w:rFonts w:cs="Arial"/>
                <w:vanish/>
                <w:sz w:val="16"/>
                <w:szCs w:val="16"/>
              </w:rPr>
            </w:pPr>
          </w:p>
          <w:p w14:paraId="0C23A7DC" w14:textId="62236580" w:rsidR="00456BA1" w:rsidRPr="001F4B23" w:rsidRDefault="00BD3F82" w:rsidP="00582398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Registro de disponibilidad</w:t>
            </w:r>
          </w:p>
        </w:tc>
        <w:tc>
          <w:tcPr>
            <w:tcW w:w="3373" w:type="dxa"/>
          </w:tcPr>
          <w:p w14:paraId="0C23A7DE" w14:textId="27998608" w:rsidR="009D28C1" w:rsidRPr="001F4B23" w:rsidRDefault="00BD3F82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BD3F82">
              <w:rPr>
                <w:rFonts w:cs="Arial"/>
                <w:sz w:val="16"/>
                <w:szCs w:val="16"/>
              </w:rPr>
              <w:t>Documentar horarios y tiempo disponible de cada miembro para coordinar actividades.</w:t>
            </w:r>
          </w:p>
        </w:tc>
        <w:tc>
          <w:tcPr>
            <w:tcW w:w="1276" w:type="dxa"/>
          </w:tcPr>
          <w:p w14:paraId="0C23A7DF" w14:textId="268AA451" w:rsidR="00456BA1" w:rsidRPr="001F4B23" w:rsidRDefault="00BD3F82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BD3F82">
              <w:rPr>
                <w:rFonts w:cs="Arial"/>
                <w:sz w:val="16"/>
                <w:szCs w:val="16"/>
              </w:rPr>
              <w:t>todos los miembros</w:t>
            </w:r>
          </w:p>
        </w:tc>
        <w:tc>
          <w:tcPr>
            <w:tcW w:w="1275" w:type="dxa"/>
          </w:tcPr>
          <w:p w14:paraId="0C23A7E0" w14:textId="33AB87E0" w:rsidR="00456BA1" w:rsidRPr="001F4B23" w:rsidRDefault="003B0C16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3B0C16">
              <w:rPr>
                <w:rFonts w:cs="Arial"/>
                <w:sz w:val="16"/>
                <w:szCs w:val="16"/>
              </w:rPr>
              <w:t>Líder de</w:t>
            </w:r>
            <w:r w:rsidR="00C323E1">
              <w:rPr>
                <w:rFonts w:cs="Arial"/>
                <w:sz w:val="16"/>
                <w:szCs w:val="16"/>
              </w:rPr>
              <w:t xml:space="preserve"> </w:t>
            </w:r>
            <w:r w:rsidR="001414A6">
              <w:rPr>
                <w:rFonts w:cs="Arial"/>
                <w:sz w:val="16"/>
                <w:szCs w:val="16"/>
              </w:rPr>
              <w:t>planeacion</w:t>
            </w:r>
          </w:p>
        </w:tc>
        <w:tc>
          <w:tcPr>
            <w:tcW w:w="1305" w:type="dxa"/>
          </w:tcPr>
          <w:p w14:paraId="0C23A7E1" w14:textId="370E8B6D" w:rsidR="00456BA1" w:rsidRPr="001F4B23" w:rsidRDefault="00C323E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C323E1">
              <w:rPr>
                <w:rFonts w:cs="Arial"/>
                <w:sz w:val="16"/>
                <w:szCs w:val="16"/>
              </w:rPr>
              <w:t>Tabla de disponibilidad.</w:t>
            </w:r>
          </w:p>
        </w:tc>
      </w:tr>
      <w:tr w:rsidR="00456BA1" w:rsidRPr="002D5B96" w14:paraId="0C23A7EA" w14:textId="77777777" w:rsidTr="00C323E1">
        <w:tc>
          <w:tcPr>
            <w:tcW w:w="534" w:type="dxa"/>
          </w:tcPr>
          <w:p w14:paraId="0C23A7E3" w14:textId="02F9B84B" w:rsidR="00456BA1" w:rsidRPr="001F4B23" w:rsidRDefault="00BD3F82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7</w:t>
            </w:r>
          </w:p>
        </w:tc>
        <w:tc>
          <w:tcPr>
            <w:tcW w:w="1021" w:type="dxa"/>
          </w:tcPr>
          <w:p w14:paraId="0C23A7E4" w14:textId="7E42DE91" w:rsidR="00456BA1" w:rsidRPr="001F4B23" w:rsidRDefault="00BD3F82" w:rsidP="00582398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Firma del acta de </w:t>
            </w:r>
            <w:proofErr w:type="spellStart"/>
            <w:r>
              <w:rPr>
                <w:rFonts w:cs="Arial"/>
                <w:sz w:val="16"/>
                <w:szCs w:val="16"/>
                <w:lang w:val="es-ES"/>
              </w:rPr>
              <w:t>iniciacion</w:t>
            </w:r>
            <w:proofErr w:type="spellEnd"/>
          </w:p>
        </w:tc>
        <w:tc>
          <w:tcPr>
            <w:tcW w:w="3373" w:type="dxa"/>
          </w:tcPr>
          <w:p w14:paraId="0C23A7E5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E6" w14:textId="5C587CDE" w:rsidR="009D28C1" w:rsidRPr="001F4B23" w:rsidRDefault="00BD3F82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BD3F82">
              <w:rPr>
                <w:rFonts w:cs="Arial"/>
                <w:sz w:val="16"/>
                <w:szCs w:val="16"/>
              </w:rPr>
              <w:t>Consolidar toda la información y oficializar el inicio del proyecto con la firma de todos.</w:t>
            </w:r>
          </w:p>
        </w:tc>
        <w:tc>
          <w:tcPr>
            <w:tcW w:w="1276" w:type="dxa"/>
          </w:tcPr>
          <w:p w14:paraId="0C23A7E7" w14:textId="72DEE138" w:rsidR="00456BA1" w:rsidRPr="001F4B23" w:rsidRDefault="00C323E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Todos los miembros</w:t>
            </w:r>
          </w:p>
        </w:tc>
        <w:tc>
          <w:tcPr>
            <w:tcW w:w="1275" w:type="dxa"/>
          </w:tcPr>
          <w:p w14:paraId="0C23A7E8" w14:textId="5532B393" w:rsidR="00456BA1" w:rsidRPr="001F4B23" w:rsidRDefault="00C323E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Líder de equipo</w:t>
            </w:r>
          </w:p>
        </w:tc>
        <w:tc>
          <w:tcPr>
            <w:tcW w:w="1305" w:type="dxa"/>
          </w:tcPr>
          <w:p w14:paraId="0C23A7E9" w14:textId="05601D70" w:rsidR="00456BA1" w:rsidRPr="001F4B23" w:rsidRDefault="00C323E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C323E1">
              <w:rPr>
                <w:rFonts w:cs="Arial"/>
                <w:sz w:val="16"/>
                <w:szCs w:val="16"/>
              </w:rPr>
              <w:t>Acta de iniciación firmada.</w:t>
            </w:r>
          </w:p>
        </w:tc>
      </w:tr>
      <w:tr w:rsidR="00456BA1" w:rsidRPr="002D5B96" w14:paraId="0C23A7F2" w14:textId="77777777" w:rsidTr="00C323E1">
        <w:tc>
          <w:tcPr>
            <w:tcW w:w="534" w:type="dxa"/>
          </w:tcPr>
          <w:p w14:paraId="0C23A7EB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021" w:type="dxa"/>
          </w:tcPr>
          <w:p w14:paraId="0C23A7EC" w14:textId="77777777" w:rsidR="00456BA1" w:rsidRPr="001F4B23" w:rsidRDefault="00456BA1" w:rsidP="00582398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373" w:type="dxa"/>
          </w:tcPr>
          <w:p w14:paraId="0C23A7ED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EE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EF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C23A7F0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305" w:type="dxa"/>
          </w:tcPr>
          <w:p w14:paraId="0C23A7F1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D5B96" w:rsidRPr="002D5B96" w14:paraId="0C23A7F4" w14:textId="77777777" w:rsidTr="00C323E1">
        <w:tc>
          <w:tcPr>
            <w:tcW w:w="8784" w:type="dxa"/>
            <w:gridSpan w:val="6"/>
            <w:shd w:val="clear" w:color="auto" w:fill="B3B3B3"/>
            <w:vAlign w:val="center"/>
          </w:tcPr>
          <w:p w14:paraId="0C23A7F3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2D5B96" w:rsidRPr="001F4B23" w14:paraId="0C23A7FA" w14:textId="77777777" w:rsidTr="00C323E1">
        <w:tc>
          <w:tcPr>
            <w:tcW w:w="8784" w:type="dxa"/>
            <w:gridSpan w:val="6"/>
          </w:tcPr>
          <w:p w14:paraId="2CE3F767" w14:textId="06CBF014" w:rsidR="00BD3F82" w:rsidRPr="00BD3F82" w:rsidRDefault="00BD3F82" w:rsidP="00BD3F82">
            <w:pPr>
              <w:pStyle w:val="Prrafodelista"/>
              <w:numPr>
                <w:ilvl w:val="0"/>
                <w:numId w:val="44"/>
              </w:numPr>
              <w:jc w:val="both"/>
              <w:rPr>
                <w:sz w:val="18"/>
                <w:szCs w:val="18"/>
              </w:rPr>
            </w:pPr>
            <w:r w:rsidRPr="00BD3F82">
              <w:rPr>
                <w:sz w:val="18"/>
                <w:szCs w:val="18"/>
              </w:rPr>
              <w:t>Documento del Acta de Iniciación firmado.</w:t>
            </w:r>
          </w:p>
          <w:p w14:paraId="409704EE" w14:textId="2BD7C31B" w:rsidR="00BD3F82" w:rsidRPr="00BD3F82" w:rsidRDefault="00BD3F82" w:rsidP="00BD3F82">
            <w:pPr>
              <w:pStyle w:val="Prrafodelista"/>
              <w:numPr>
                <w:ilvl w:val="0"/>
                <w:numId w:val="44"/>
              </w:numPr>
              <w:jc w:val="both"/>
              <w:rPr>
                <w:sz w:val="18"/>
                <w:szCs w:val="18"/>
              </w:rPr>
            </w:pPr>
            <w:r w:rsidRPr="00BD3F82">
              <w:rPr>
                <w:sz w:val="18"/>
                <w:szCs w:val="18"/>
              </w:rPr>
              <w:t>Lista de integrantes y roles asignados.</w:t>
            </w:r>
          </w:p>
          <w:p w14:paraId="7CA5087B" w14:textId="6FD03921" w:rsidR="00BD3F82" w:rsidRPr="00BD3F82" w:rsidRDefault="00BD3F82" w:rsidP="00BD3F82">
            <w:pPr>
              <w:pStyle w:val="Prrafodelista"/>
              <w:numPr>
                <w:ilvl w:val="0"/>
                <w:numId w:val="44"/>
              </w:numPr>
              <w:jc w:val="both"/>
              <w:rPr>
                <w:sz w:val="18"/>
                <w:szCs w:val="18"/>
              </w:rPr>
            </w:pPr>
            <w:r w:rsidRPr="00BD3F82">
              <w:rPr>
                <w:sz w:val="18"/>
                <w:szCs w:val="18"/>
              </w:rPr>
              <w:lastRenderedPageBreak/>
              <w:t>Reglas de funcionamiento y compromisos globales.</w:t>
            </w:r>
          </w:p>
          <w:p w14:paraId="624357B5" w14:textId="552B651D" w:rsidR="00BD3F82" w:rsidRPr="00BD3F82" w:rsidRDefault="00BD3F82" w:rsidP="00BD3F82">
            <w:pPr>
              <w:pStyle w:val="Prrafodelista"/>
              <w:numPr>
                <w:ilvl w:val="0"/>
                <w:numId w:val="44"/>
              </w:numPr>
              <w:jc w:val="both"/>
              <w:rPr>
                <w:sz w:val="18"/>
                <w:szCs w:val="18"/>
              </w:rPr>
            </w:pPr>
            <w:r w:rsidRPr="00BD3F82">
              <w:rPr>
                <w:sz w:val="18"/>
                <w:szCs w:val="18"/>
              </w:rPr>
              <w:t>Objetivos generales, individuales y por rol.</w:t>
            </w:r>
          </w:p>
          <w:p w14:paraId="4C88B2DD" w14:textId="0C11E145" w:rsidR="00BD3F82" w:rsidRPr="00BD3F82" w:rsidRDefault="00BD3F82" w:rsidP="00BD3F82">
            <w:pPr>
              <w:pStyle w:val="Prrafodelista"/>
              <w:numPr>
                <w:ilvl w:val="0"/>
                <w:numId w:val="44"/>
              </w:numPr>
              <w:jc w:val="both"/>
              <w:rPr>
                <w:sz w:val="18"/>
                <w:szCs w:val="18"/>
              </w:rPr>
            </w:pPr>
            <w:r w:rsidRPr="00BD3F82">
              <w:rPr>
                <w:sz w:val="18"/>
                <w:szCs w:val="18"/>
              </w:rPr>
              <w:t>Tabla de disponibilidad horaria de cada integrante.</w:t>
            </w:r>
          </w:p>
          <w:p w14:paraId="0C23A7F9" w14:textId="77777777" w:rsidR="000D048C" w:rsidRPr="00BD3F82" w:rsidRDefault="000D048C" w:rsidP="00BD3F82">
            <w:pPr>
              <w:jc w:val="both"/>
              <w:rPr>
                <w:sz w:val="18"/>
                <w:szCs w:val="18"/>
              </w:rPr>
            </w:pPr>
          </w:p>
        </w:tc>
      </w:tr>
      <w:tr w:rsidR="002D5B96" w:rsidRPr="002D5B96" w14:paraId="0C23A7FC" w14:textId="77777777" w:rsidTr="00C323E1">
        <w:tc>
          <w:tcPr>
            <w:tcW w:w="8784" w:type="dxa"/>
            <w:gridSpan w:val="6"/>
            <w:shd w:val="clear" w:color="auto" w:fill="B3B3B3"/>
            <w:vAlign w:val="center"/>
          </w:tcPr>
          <w:p w14:paraId="0C23A7FB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lastRenderedPageBreak/>
              <w:t>CRITERIOS DE SALIDA</w:t>
            </w:r>
          </w:p>
        </w:tc>
      </w:tr>
      <w:tr w:rsidR="002D5B96" w:rsidRPr="001F4B23" w14:paraId="0C23A802" w14:textId="77777777" w:rsidTr="00C323E1">
        <w:tc>
          <w:tcPr>
            <w:tcW w:w="8784" w:type="dxa"/>
            <w:gridSpan w:val="6"/>
          </w:tcPr>
          <w:p w14:paraId="68339F6D" w14:textId="77777777" w:rsidR="00BD3F82" w:rsidRPr="00BD3F82" w:rsidRDefault="00BD3F82" w:rsidP="00BD3F82">
            <w:pPr>
              <w:numPr>
                <w:ilvl w:val="0"/>
                <w:numId w:val="45"/>
              </w:numPr>
              <w:jc w:val="both"/>
              <w:rPr>
                <w:sz w:val="18"/>
                <w:szCs w:val="18"/>
              </w:rPr>
            </w:pPr>
            <w:r w:rsidRPr="00BD3F82">
              <w:rPr>
                <w:sz w:val="18"/>
                <w:szCs w:val="18"/>
              </w:rPr>
              <w:t>El acta de iniciación está completa y firmada por todos los miembros.</w:t>
            </w:r>
          </w:p>
          <w:p w14:paraId="1F780D57" w14:textId="77777777" w:rsidR="00BD3F82" w:rsidRPr="00BD3F82" w:rsidRDefault="00BD3F82" w:rsidP="00BD3F82">
            <w:pPr>
              <w:numPr>
                <w:ilvl w:val="0"/>
                <w:numId w:val="45"/>
              </w:numPr>
              <w:jc w:val="both"/>
              <w:rPr>
                <w:sz w:val="18"/>
                <w:szCs w:val="18"/>
              </w:rPr>
            </w:pPr>
            <w:r w:rsidRPr="00BD3F82">
              <w:rPr>
                <w:sz w:val="18"/>
                <w:szCs w:val="18"/>
              </w:rPr>
              <w:t>Todos los roles y objetivos están claramente definidos y documentados.</w:t>
            </w:r>
          </w:p>
          <w:p w14:paraId="5BA475EE" w14:textId="77777777" w:rsidR="00BD3F82" w:rsidRPr="00BD3F82" w:rsidRDefault="00BD3F82" w:rsidP="00BD3F82">
            <w:pPr>
              <w:numPr>
                <w:ilvl w:val="0"/>
                <w:numId w:val="45"/>
              </w:numPr>
              <w:jc w:val="both"/>
              <w:rPr>
                <w:sz w:val="18"/>
                <w:szCs w:val="18"/>
              </w:rPr>
            </w:pPr>
            <w:r w:rsidRPr="00BD3F82">
              <w:rPr>
                <w:sz w:val="18"/>
                <w:szCs w:val="18"/>
              </w:rPr>
              <w:t>Las reglas de funcionamiento están aprobadas por el equipo.</w:t>
            </w:r>
          </w:p>
          <w:p w14:paraId="4F4D158F" w14:textId="77777777" w:rsidR="00BD3F82" w:rsidRPr="00BD3F82" w:rsidRDefault="00BD3F82" w:rsidP="00BD3F82">
            <w:pPr>
              <w:numPr>
                <w:ilvl w:val="0"/>
                <w:numId w:val="45"/>
              </w:numPr>
              <w:jc w:val="both"/>
              <w:rPr>
                <w:sz w:val="18"/>
                <w:szCs w:val="18"/>
              </w:rPr>
            </w:pPr>
            <w:r w:rsidRPr="00BD3F82">
              <w:rPr>
                <w:sz w:val="18"/>
                <w:szCs w:val="18"/>
              </w:rPr>
              <w:t>La disponibilidad horaria de todos los integrantes está registrada.</w:t>
            </w:r>
          </w:p>
          <w:p w14:paraId="5B40F094" w14:textId="77777777" w:rsidR="00BD3F82" w:rsidRPr="00BD3F82" w:rsidRDefault="00BD3F82" w:rsidP="00BD3F82">
            <w:pPr>
              <w:numPr>
                <w:ilvl w:val="0"/>
                <w:numId w:val="45"/>
              </w:numPr>
              <w:jc w:val="both"/>
              <w:rPr>
                <w:sz w:val="18"/>
                <w:szCs w:val="18"/>
              </w:rPr>
            </w:pPr>
            <w:r w:rsidRPr="00BD3F82">
              <w:rPr>
                <w:sz w:val="18"/>
                <w:szCs w:val="18"/>
              </w:rPr>
              <w:t>Las herramientas de comunicación y trabajo están listas para su uso.</w:t>
            </w:r>
          </w:p>
          <w:p w14:paraId="0C23A801" w14:textId="77777777" w:rsidR="000D048C" w:rsidRPr="00BD3F82" w:rsidRDefault="000D048C" w:rsidP="00146513">
            <w:pPr>
              <w:jc w:val="both"/>
              <w:rPr>
                <w:sz w:val="18"/>
                <w:szCs w:val="18"/>
              </w:rPr>
            </w:pPr>
          </w:p>
        </w:tc>
      </w:tr>
    </w:tbl>
    <w:p w14:paraId="0C23A803" w14:textId="77777777" w:rsidR="001E748C" w:rsidRPr="002D5B96" w:rsidRDefault="001E748C" w:rsidP="001E748C">
      <w:pPr>
        <w:rPr>
          <w:b/>
          <w:sz w:val="18"/>
          <w:szCs w:val="18"/>
          <w:lang w:val="es-ES"/>
        </w:rPr>
      </w:pPr>
    </w:p>
    <w:tbl>
      <w:tblPr>
        <w:tblStyle w:val="Tablaconcuadrcula"/>
        <w:tblW w:w="8613" w:type="dxa"/>
        <w:tblLayout w:type="fixed"/>
        <w:tblLook w:val="01E0" w:firstRow="1" w:lastRow="1" w:firstColumn="1" w:lastColumn="1" w:noHBand="0" w:noVBand="0"/>
      </w:tblPr>
      <w:tblGrid>
        <w:gridCol w:w="8613"/>
      </w:tblGrid>
      <w:tr w:rsidR="001E748C" w:rsidRPr="002D5B96" w14:paraId="0C23A805" w14:textId="77777777">
        <w:tc>
          <w:tcPr>
            <w:tcW w:w="8613" w:type="dxa"/>
            <w:shd w:val="clear" w:color="auto" w:fill="B3B3B3"/>
            <w:vAlign w:val="center"/>
          </w:tcPr>
          <w:p w14:paraId="0C23A804" w14:textId="77777777" w:rsidR="001E748C" w:rsidRPr="002D5B96" w:rsidRDefault="001E748C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</w:t>
            </w:r>
            <w:r>
              <w:rPr>
                <w:b/>
                <w:sz w:val="18"/>
                <w:szCs w:val="18"/>
                <w:lang w:val="es-ES"/>
              </w:rPr>
              <w:t>ONTROL DE CAMBIOS</w:t>
            </w:r>
          </w:p>
        </w:tc>
      </w:tr>
    </w:tbl>
    <w:tbl>
      <w:tblPr>
        <w:tblW w:w="86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386"/>
        <w:gridCol w:w="1701"/>
      </w:tblGrid>
      <w:tr w:rsidR="001E748C" w:rsidRPr="00AF36C5" w14:paraId="0C23A809" w14:textId="77777777"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0C23A806" w14:textId="77777777"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0C23A807" w14:textId="77777777"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0C23A808" w14:textId="77777777"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 w14:paraId="0C23A80D" w14:textId="77777777">
        <w:tc>
          <w:tcPr>
            <w:tcW w:w="1526" w:type="dxa"/>
          </w:tcPr>
          <w:p w14:paraId="0C23A80A" w14:textId="1B2F9FBE" w:rsidR="001E748C" w:rsidRPr="00456BA1" w:rsidRDefault="00BD3F82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BD3F82">
              <w:rPr>
                <w:rFonts w:ascii="Arial" w:hAnsi="Arial" w:cs="Arial"/>
                <w:sz w:val="18"/>
                <w:szCs w:val="18"/>
                <w:lang w:val="es-CO"/>
              </w:rPr>
              <w:t>08/08/2025</w:t>
            </w:r>
          </w:p>
        </w:tc>
        <w:tc>
          <w:tcPr>
            <w:tcW w:w="5386" w:type="dxa"/>
          </w:tcPr>
          <w:p w14:paraId="0C23A80B" w14:textId="14C2F1FE" w:rsidR="001E748C" w:rsidRPr="00456BA1" w:rsidRDefault="00BD3F82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BD3F82">
              <w:rPr>
                <w:rFonts w:ascii="Arial" w:hAnsi="Arial" w:cs="Arial"/>
                <w:sz w:val="18"/>
                <w:szCs w:val="18"/>
                <w:lang w:val="es-CO"/>
              </w:rPr>
              <w:t>Creación del acta de iniciación del proyect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o.</w:t>
            </w:r>
          </w:p>
        </w:tc>
        <w:tc>
          <w:tcPr>
            <w:tcW w:w="1701" w:type="dxa"/>
          </w:tcPr>
          <w:p w14:paraId="0C23A80C" w14:textId="277EB06E" w:rsidR="001E748C" w:rsidRPr="00456BA1" w:rsidRDefault="00BD3F82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BD3F82">
              <w:rPr>
                <w:rFonts w:ascii="Arial" w:hAnsi="Arial" w:cs="Arial"/>
                <w:sz w:val="18"/>
                <w:szCs w:val="18"/>
                <w:lang w:val="es-CO"/>
              </w:rPr>
              <w:t>Leidy Giraldo, Santiago Herrada, Juan Prieto, Nicolás Cubillos, Matías Marín, Kerlon Sánchez</w:t>
            </w:r>
          </w:p>
        </w:tc>
      </w:tr>
    </w:tbl>
    <w:p w14:paraId="0C23A80E" w14:textId="77777777" w:rsidR="001E748C" w:rsidRPr="002D5B96" w:rsidRDefault="001E748C" w:rsidP="00146513">
      <w:pPr>
        <w:jc w:val="both"/>
        <w:rPr>
          <w:lang w:val="es-ES"/>
        </w:rPr>
      </w:pPr>
    </w:p>
    <w:sectPr w:rsidR="001E748C" w:rsidRPr="002D5B96" w:rsidSect="0070142B">
      <w:headerReference w:type="default" r:id="rId7"/>
      <w:footerReference w:type="default" r:id="rId8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DF04E" w14:textId="77777777" w:rsidR="0044706D" w:rsidRDefault="0044706D">
      <w:r>
        <w:separator/>
      </w:r>
    </w:p>
  </w:endnote>
  <w:endnote w:type="continuationSeparator" w:id="0">
    <w:p w14:paraId="72CE212C" w14:textId="77777777" w:rsidR="0044706D" w:rsidRDefault="00447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3A824" w14:textId="77777777" w:rsidR="007C7EF0" w:rsidRPr="002D5B96" w:rsidRDefault="007C7EF0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A53B23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A53B23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FD22F" w14:textId="77777777" w:rsidR="0044706D" w:rsidRDefault="0044706D">
      <w:r>
        <w:separator/>
      </w:r>
    </w:p>
  </w:footnote>
  <w:footnote w:type="continuationSeparator" w:id="0">
    <w:p w14:paraId="2B03736F" w14:textId="77777777" w:rsidR="0044706D" w:rsidRDefault="00447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7C7EF0" w14:paraId="0C23A819" w14:textId="77777777">
      <w:trPr>
        <w:trHeight w:val="1135"/>
      </w:trPr>
      <w:tc>
        <w:tcPr>
          <w:tcW w:w="1586" w:type="dxa"/>
        </w:tcPr>
        <w:p w14:paraId="0C23A813" w14:textId="77777777" w:rsidR="007C7EF0" w:rsidRDefault="00A53B23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</w:rPr>
            <w:drawing>
              <wp:inline distT="0" distB="0" distL="0" distR="0" wp14:anchorId="0C23A825" wp14:editId="0C23A826">
                <wp:extent cx="717720" cy="647700"/>
                <wp:effectExtent l="0" t="0" r="0" b="0"/>
                <wp:docPr id="8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791" cy="65588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14:paraId="0C23A814" w14:textId="77777777" w:rsidR="007C7EF0" w:rsidRDefault="007C7EF0" w:rsidP="001D26BE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SCRIPT</w:t>
          </w:r>
        </w:p>
        <w:p w14:paraId="1666743B" w14:textId="77777777" w:rsidR="007C7EF0" w:rsidRPr="00582398" w:rsidRDefault="007C7EF0" w:rsidP="001D26BE">
          <w:pPr>
            <w:pStyle w:val="Encabezado"/>
            <w:jc w:val="center"/>
            <w:rPr>
              <w:b/>
              <w:bCs/>
            </w:rPr>
          </w:pPr>
          <w:r>
            <w:rPr>
              <w:b/>
              <w:sz w:val="22"/>
              <w:szCs w:val="22"/>
            </w:rPr>
            <w:t xml:space="preserve">NOMBRE </w:t>
          </w:r>
          <w:r w:rsidRPr="006C794A">
            <w:rPr>
              <w:b/>
              <w:sz w:val="22"/>
              <w:szCs w:val="22"/>
            </w:rPr>
            <w:t>PROCESO</w:t>
          </w:r>
          <w:r>
            <w:rPr>
              <w:b/>
              <w:sz w:val="22"/>
              <w:szCs w:val="22"/>
            </w:rPr>
            <w:t xml:space="preserve"> </w:t>
          </w:r>
        </w:p>
        <w:p w14:paraId="0C23A815" w14:textId="18560E22" w:rsidR="00582398" w:rsidRPr="006C794A" w:rsidRDefault="001414A6" w:rsidP="001D26BE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bCs/>
            </w:rPr>
            <w:t>Fase</w:t>
          </w:r>
          <w:r w:rsidR="00C323E1">
            <w:rPr>
              <w:b/>
              <w:bCs/>
            </w:rPr>
            <w:t xml:space="preserve"> de </w:t>
          </w:r>
          <w:proofErr w:type="spellStart"/>
          <w:r w:rsidR="00C323E1">
            <w:rPr>
              <w:b/>
              <w:bCs/>
            </w:rPr>
            <w:t>iniciacion</w:t>
          </w:r>
          <w:proofErr w:type="spellEnd"/>
          <w:r w:rsidR="00C323E1">
            <w:rPr>
              <w:b/>
              <w:bCs/>
            </w:rPr>
            <w:t xml:space="preserve"> </w:t>
          </w:r>
        </w:p>
      </w:tc>
      <w:tc>
        <w:tcPr>
          <w:tcW w:w="1609" w:type="dxa"/>
          <w:gridSpan w:val="2"/>
        </w:tcPr>
        <w:p w14:paraId="0C23A816" w14:textId="77777777" w:rsidR="00A53B23" w:rsidRDefault="00A53B23" w:rsidP="00A53B23">
          <w:pPr>
            <w:jc w:val="both"/>
            <w:rPr>
              <w:sz w:val="18"/>
              <w:szCs w:val="18"/>
            </w:rPr>
          </w:pPr>
        </w:p>
        <w:p w14:paraId="0C23A818" w14:textId="6694A51D" w:rsidR="007C7EF0" w:rsidRPr="002D5B96" w:rsidRDefault="00582398" w:rsidP="00582398">
          <w:pPr>
            <w:jc w:val="both"/>
            <w:rPr>
              <w:b/>
              <w:sz w:val="18"/>
              <w:szCs w:val="18"/>
            </w:rPr>
          </w:pPr>
          <w:r w:rsidRPr="00582398">
            <w:rPr>
              <w:b/>
              <w:noProof/>
              <w:sz w:val="18"/>
              <w:szCs w:val="18"/>
            </w:rPr>
            <w:drawing>
              <wp:inline distT="0" distB="0" distL="0" distR="0" wp14:anchorId="6F8F3F65" wp14:editId="657FFB2D">
                <wp:extent cx="884555" cy="718820"/>
                <wp:effectExtent l="0" t="0" r="0" b="5080"/>
                <wp:docPr id="190295176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2951766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555" cy="71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7EF0" w14:paraId="0C23A81D" w14:textId="77777777">
      <w:trPr>
        <w:cantSplit/>
        <w:trHeight w:val="248"/>
      </w:trPr>
      <w:tc>
        <w:tcPr>
          <w:tcW w:w="1586" w:type="dxa"/>
          <w:vMerge w:val="restart"/>
          <w:vAlign w:val="center"/>
        </w:tcPr>
        <w:p w14:paraId="0C23A81A" w14:textId="75913DF3" w:rsidR="007C7EF0" w:rsidRPr="00466334" w:rsidRDefault="00582398" w:rsidP="00A53B23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</w:t>
          </w:r>
          <w:r w:rsidR="00A53B23"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14:paraId="0C23A81B" w14:textId="497AF2E4" w:rsidR="007C7EF0" w:rsidRPr="001414A6" w:rsidRDefault="007C7EF0" w:rsidP="009D28C1">
          <w:pPr>
            <w:pStyle w:val="Encabezado"/>
            <w:jc w:val="center"/>
            <w:rPr>
              <w:b/>
              <w:lang w:val="en-US"/>
            </w:rPr>
          </w:pPr>
          <w:r w:rsidRPr="00466334">
            <w:rPr>
              <w:b/>
            </w:rPr>
            <w:t xml:space="preserve">PROYECTO:  </w:t>
          </w:r>
          <w:r w:rsidR="001414A6">
            <w:rPr>
              <w:b/>
            </w:rPr>
            <w:t>DASHKPI</w:t>
          </w:r>
          <w:r w:rsidR="001414A6">
            <w:rPr>
              <w:b/>
              <w:lang w:val="en-US"/>
            </w:rPr>
            <w:t>’S</w:t>
          </w:r>
        </w:p>
      </w:tc>
      <w:tc>
        <w:tcPr>
          <w:tcW w:w="1609" w:type="dxa"/>
          <w:gridSpan w:val="2"/>
          <w:vAlign w:val="center"/>
        </w:tcPr>
        <w:p w14:paraId="0C23A81C" w14:textId="215B645B" w:rsidR="007C7EF0" w:rsidRPr="00466334" w:rsidRDefault="00A53B23" w:rsidP="009D28C1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="007C7EF0" w:rsidRPr="00466334">
            <w:rPr>
              <w:b/>
              <w:sz w:val="18"/>
              <w:szCs w:val="18"/>
            </w:rPr>
            <w:t xml:space="preserve">: </w:t>
          </w:r>
          <w:proofErr w:type="spellStart"/>
          <w:proofErr w:type="gramStart"/>
          <w:r w:rsidR="00582398">
            <w:rPr>
              <w:b/>
              <w:sz w:val="18"/>
              <w:szCs w:val="18"/>
            </w:rPr>
            <w:t>print</w:t>
          </w:r>
          <w:proofErr w:type="spellEnd"/>
          <w:r w:rsidR="00582398">
            <w:rPr>
              <w:b/>
              <w:sz w:val="18"/>
              <w:szCs w:val="18"/>
            </w:rPr>
            <w:t>(</w:t>
          </w:r>
          <w:proofErr w:type="spellStart"/>
          <w:proofErr w:type="gramEnd"/>
          <w:r w:rsidR="00582398">
            <w:rPr>
              <w:b/>
              <w:sz w:val="18"/>
              <w:szCs w:val="18"/>
            </w:rPr>
            <w:t>Null</w:t>
          </w:r>
          <w:proofErr w:type="spellEnd"/>
          <w:r w:rsidR="00582398">
            <w:rPr>
              <w:b/>
              <w:sz w:val="18"/>
              <w:szCs w:val="18"/>
            </w:rPr>
            <w:t>);</w:t>
          </w:r>
        </w:p>
      </w:tc>
    </w:tr>
    <w:tr w:rsidR="007C7EF0" w14:paraId="0C23A822" w14:textId="77777777">
      <w:trPr>
        <w:cantSplit/>
        <w:trHeight w:val="247"/>
      </w:trPr>
      <w:tc>
        <w:tcPr>
          <w:tcW w:w="1586" w:type="dxa"/>
          <w:vMerge/>
          <w:vAlign w:val="center"/>
        </w:tcPr>
        <w:p w14:paraId="0C23A81E" w14:textId="77777777" w:rsidR="007C7EF0" w:rsidRPr="00466334" w:rsidRDefault="007C7EF0" w:rsidP="001D26BE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14:paraId="0C23A81F" w14:textId="77777777" w:rsidR="007C7EF0" w:rsidRPr="00466334" w:rsidRDefault="007C7EF0" w:rsidP="001D26BE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14:paraId="0C23A820" w14:textId="77777777" w:rsidR="007C7EF0" w:rsidRPr="00466334" w:rsidRDefault="007C7EF0" w:rsidP="004413D5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14:paraId="0C23A821" w14:textId="0CC4F291" w:rsidR="007C7EF0" w:rsidRPr="00466334" w:rsidRDefault="001414A6" w:rsidP="004413D5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14:paraId="0C23A823" w14:textId="77777777" w:rsidR="007C7EF0" w:rsidRDefault="007C7E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903414"/>
    <w:multiLevelType w:val="hybridMultilevel"/>
    <w:tmpl w:val="9FDAFD2C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1DF4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58C723C6"/>
    <w:multiLevelType w:val="multilevel"/>
    <w:tmpl w:val="2568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09978838">
    <w:abstractNumId w:val="14"/>
  </w:num>
  <w:num w:numId="2" w16cid:durableId="1768111410">
    <w:abstractNumId w:val="21"/>
  </w:num>
  <w:num w:numId="3" w16cid:durableId="20434364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23762706">
    <w:abstractNumId w:val="0"/>
  </w:num>
  <w:num w:numId="5" w16cid:durableId="2019650756">
    <w:abstractNumId w:val="27"/>
  </w:num>
  <w:num w:numId="6" w16cid:durableId="721053267">
    <w:abstractNumId w:val="28"/>
  </w:num>
  <w:num w:numId="7" w16cid:durableId="157506679">
    <w:abstractNumId w:val="24"/>
  </w:num>
  <w:num w:numId="8" w16cid:durableId="2088526241">
    <w:abstractNumId w:val="12"/>
  </w:num>
  <w:num w:numId="9" w16cid:durableId="1045907254">
    <w:abstractNumId w:val="7"/>
  </w:num>
  <w:num w:numId="10" w16cid:durableId="165245183">
    <w:abstractNumId w:val="22"/>
  </w:num>
  <w:num w:numId="11" w16cid:durableId="2040743853">
    <w:abstractNumId w:val="3"/>
  </w:num>
  <w:num w:numId="12" w16cid:durableId="1689912986">
    <w:abstractNumId w:val="21"/>
  </w:num>
  <w:num w:numId="13" w16cid:durableId="449859300">
    <w:abstractNumId w:val="21"/>
  </w:num>
  <w:num w:numId="14" w16cid:durableId="1483353235">
    <w:abstractNumId w:val="21"/>
  </w:num>
  <w:num w:numId="15" w16cid:durableId="436751099">
    <w:abstractNumId w:val="21"/>
  </w:num>
  <w:num w:numId="16" w16cid:durableId="1526333731">
    <w:abstractNumId w:val="21"/>
  </w:num>
  <w:num w:numId="17" w16cid:durableId="880094977">
    <w:abstractNumId w:val="8"/>
  </w:num>
  <w:num w:numId="18" w16cid:durableId="2138638415">
    <w:abstractNumId w:val="4"/>
  </w:num>
  <w:num w:numId="19" w16cid:durableId="1249148208">
    <w:abstractNumId w:val="21"/>
  </w:num>
  <w:num w:numId="20" w16cid:durableId="475099920">
    <w:abstractNumId w:val="21"/>
  </w:num>
  <w:num w:numId="21" w16cid:durableId="1087923559">
    <w:abstractNumId w:val="21"/>
  </w:num>
  <w:num w:numId="22" w16cid:durableId="633145172">
    <w:abstractNumId w:val="19"/>
  </w:num>
  <w:num w:numId="23" w16cid:durableId="1226332794">
    <w:abstractNumId w:val="21"/>
  </w:num>
  <w:num w:numId="24" w16cid:durableId="555163946">
    <w:abstractNumId w:val="18"/>
  </w:num>
  <w:num w:numId="25" w16cid:durableId="594243278">
    <w:abstractNumId w:val="31"/>
  </w:num>
  <w:num w:numId="26" w16cid:durableId="2057390992">
    <w:abstractNumId w:val="21"/>
  </w:num>
  <w:num w:numId="27" w16cid:durableId="844590988">
    <w:abstractNumId w:val="21"/>
  </w:num>
  <w:num w:numId="28" w16cid:durableId="2001078011">
    <w:abstractNumId w:val="1"/>
  </w:num>
  <w:num w:numId="29" w16cid:durableId="1388845220">
    <w:abstractNumId w:val="20"/>
  </w:num>
  <w:num w:numId="30" w16cid:durableId="1817988376">
    <w:abstractNumId w:val="9"/>
  </w:num>
  <w:num w:numId="31" w16cid:durableId="1108042149">
    <w:abstractNumId w:val="10"/>
  </w:num>
  <w:num w:numId="32" w16cid:durableId="1148546127">
    <w:abstractNumId w:val="6"/>
  </w:num>
  <w:num w:numId="33" w16cid:durableId="278950591">
    <w:abstractNumId w:val="5"/>
  </w:num>
  <w:num w:numId="34" w16cid:durableId="1293514977">
    <w:abstractNumId w:val="32"/>
  </w:num>
  <w:num w:numId="35" w16cid:durableId="1799562829">
    <w:abstractNumId w:val="23"/>
  </w:num>
  <w:num w:numId="36" w16cid:durableId="684095074">
    <w:abstractNumId w:val="11"/>
  </w:num>
  <w:num w:numId="37" w16cid:durableId="2051952316">
    <w:abstractNumId w:val="17"/>
  </w:num>
  <w:num w:numId="38" w16cid:durableId="1683043698">
    <w:abstractNumId w:val="26"/>
  </w:num>
  <w:num w:numId="39" w16cid:durableId="571700419">
    <w:abstractNumId w:val="16"/>
  </w:num>
  <w:num w:numId="40" w16cid:durableId="1427650551">
    <w:abstractNumId w:val="2"/>
  </w:num>
  <w:num w:numId="41" w16cid:durableId="296494695">
    <w:abstractNumId w:val="30"/>
  </w:num>
  <w:num w:numId="42" w16cid:durableId="1391617857">
    <w:abstractNumId w:val="13"/>
  </w:num>
  <w:num w:numId="43" w16cid:durableId="1259411518">
    <w:abstractNumId w:val="29"/>
  </w:num>
  <w:num w:numId="44" w16cid:durableId="928586391">
    <w:abstractNumId w:val="15"/>
  </w:num>
  <w:num w:numId="45" w16cid:durableId="19783358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21363"/>
    <w:rsid w:val="00025CDF"/>
    <w:rsid w:val="00034F82"/>
    <w:rsid w:val="000D048C"/>
    <w:rsid w:val="000F0287"/>
    <w:rsid w:val="00112544"/>
    <w:rsid w:val="001414A6"/>
    <w:rsid w:val="00146513"/>
    <w:rsid w:val="001617D7"/>
    <w:rsid w:val="001D26BE"/>
    <w:rsid w:val="001E748C"/>
    <w:rsid w:val="001F4B23"/>
    <w:rsid w:val="001F60C0"/>
    <w:rsid w:val="002067F5"/>
    <w:rsid w:val="002776E1"/>
    <w:rsid w:val="002B3012"/>
    <w:rsid w:val="002D5B96"/>
    <w:rsid w:val="0031757C"/>
    <w:rsid w:val="003B0C16"/>
    <w:rsid w:val="00404C17"/>
    <w:rsid w:val="00434FC8"/>
    <w:rsid w:val="004413D5"/>
    <w:rsid w:val="0044706D"/>
    <w:rsid w:val="00456BA1"/>
    <w:rsid w:val="00466334"/>
    <w:rsid w:val="00490453"/>
    <w:rsid w:val="0049049F"/>
    <w:rsid w:val="004977A6"/>
    <w:rsid w:val="004C6D4E"/>
    <w:rsid w:val="00582398"/>
    <w:rsid w:val="005C54EA"/>
    <w:rsid w:val="005E1459"/>
    <w:rsid w:val="005E3699"/>
    <w:rsid w:val="005F26D1"/>
    <w:rsid w:val="005F4F6B"/>
    <w:rsid w:val="00624D3C"/>
    <w:rsid w:val="006760F4"/>
    <w:rsid w:val="006B5F60"/>
    <w:rsid w:val="006C794A"/>
    <w:rsid w:val="0070142B"/>
    <w:rsid w:val="00710DC3"/>
    <w:rsid w:val="00754AAF"/>
    <w:rsid w:val="00770DA4"/>
    <w:rsid w:val="007725A6"/>
    <w:rsid w:val="0077526C"/>
    <w:rsid w:val="0077677A"/>
    <w:rsid w:val="007C7EF0"/>
    <w:rsid w:val="00850072"/>
    <w:rsid w:val="008551E7"/>
    <w:rsid w:val="008662B7"/>
    <w:rsid w:val="008825ED"/>
    <w:rsid w:val="008876A8"/>
    <w:rsid w:val="008B73C5"/>
    <w:rsid w:val="008E2140"/>
    <w:rsid w:val="008F417D"/>
    <w:rsid w:val="009A5E3F"/>
    <w:rsid w:val="009D28C1"/>
    <w:rsid w:val="009F3D2A"/>
    <w:rsid w:val="009F4503"/>
    <w:rsid w:val="00A0348C"/>
    <w:rsid w:val="00A53B23"/>
    <w:rsid w:val="00AD6DE6"/>
    <w:rsid w:val="00AF2348"/>
    <w:rsid w:val="00B52F87"/>
    <w:rsid w:val="00B75F88"/>
    <w:rsid w:val="00B76FB6"/>
    <w:rsid w:val="00BB0B14"/>
    <w:rsid w:val="00BD3F82"/>
    <w:rsid w:val="00BD4568"/>
    <w:rsid w:val="00C03CBC"/>
    <w:rsid w:val="00C10649"/>
    <w:rsid w:val="00C323E1"/>
    <w:rsid w:val="00C40CA2"/>
    <w:rsid w:val="00C9080D"/>
    <w:rsid w:val="00D306A0"/>
    <w:rsid w:val="00D51797"/>
    <w:rsid w:val="00DA59FD"/>
    <w:rsid w:val="00DC07A7"/>
    <w:rsid w:val="00DC108C"/>
    <w:rsid w:val="00E0231C"/>
    <w:rsid w:val="00E87F20"/>
    <w:rsid w:val="00ED7282"/>
    <w:rsid w:val="00F56A4A"/>
    <w:rsid w:val="00F8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23A792"/>
  <w15:docId w15:val="{E5CC71F0-6672-434C-A21A-EB03CAC4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28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8C1"/>
    <w:rPr>
      <w:rFonts w:ascii="Tahoma" w:hAnsi="Tahoma" w:cs="Tahoma"/>
      <w:sz w:val="16"/>
      <w:szCs w:val="16"/>
      <w:lang w:val="es-CO" w:eastAsia="en-US"/>
    </w:rPr>
  </w:style>
  <w:style w:type="paragraph" w:styleId="Prrafodelista">
    <w:name w:val="List Paragraph"/>
    <w:basedOn w:val="Normal"/>
    <w:uiPriority w:val="34"/>
    <w:qFormat/>
    <w:rsid w:val="00BD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7</TotalTime>
  <Pages>2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</dc:creator>
  <cp:keywords/>
  <cp:lastModifiedBy>Juan Esteban Prieto Pereira</cp:lastModifiedBy>
  <cp:revision>3</cp:revision>
  <cp:lastPrinted>2012-06-25T20:13:00Z</cp:lastPrinted>
  <dcterms:created xsi:type="dcterms:W3CDTF">2025-08-12T01:34:00Z</dcterms:created>
  <dcterms:modified xsi:type="dcterms:W3CDTF">2025-08-12T02:48:00Z</dcterms:modified>
</cp:coreProperties>
</file>