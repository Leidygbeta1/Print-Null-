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A99" w:rsidRDefault="000F6A99" w:rsidP="000F6A9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de Contenido</w:t>
      </w:r>
    </w:p>
    <w:p w:rsidR="000F6A99" w:rsidRDefault="000F6A99" w:rsidP="000F6A99">
      <w:pPr>
        <w:jc w:val="center"/>
        <w:rPr>
          <w:b/>
          <w:sz w:val="24"/>
          <w:szCs w:val="24"/>
        </w:rPr>
      </w:pPr>
    </w:p>
    <w:p w:rsidR="00EF0802" w:rsidRDefault="000F6A99">
      <w:pPr>
        <w:pStyle w:val="TDC1"/>
        <w:tabs>
          <w:tab w:val="left" w:pos="4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6588073" w:history="1">
        <w:r w:rsidR="00EF0802" w:rsidRPr="000F5F49">
          <w:rPr>
            <w:rStyle w:val="Hipervnculo"/>
            <w:noProof/>
            <w:lang w:val="es-ES"/>
          </w:rPr>
          <w:t>1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ipervnculo"/>
            <w:noProof/>
            <w:lang w:val="es-ES"/>
          </w:rPr>
          <w:t>Objetivo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_Toc426588073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2</w:t>
        </w:r>
        <w:r w:rsidR="00EF0802">
          <w:rPr>
            <w:noProof/>
            <w:webHidden/>
          </w:rPr>
          <w:fldChar w:fldCharType="end"/>
        </w:r>
      </w:hyperlink>
    </w:p>
    <w:p w:rsidR="00EF0802" w:rsidRDefault="00573AF7">
      <w:pPr>
        <w:pStyle w:val="TDC1"/>
        <w:tabs>
          <w:tab w:val="left" w:pos="4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426588074" w:history="1">
        <w:r w:rsidR="00EF0802" w:rsidRPr="000F5F49">
          <w:rPr>
            <w:rStyle w:val="Hipervnculo"/>
            <w:noProof/>
            <w:lang w:val="es-ES"/>
          </w:rPr>
          <w:t>2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ipervnculo"/>
            <w:noProof/>
            <w:lang w:val="es-ES"/>
          </w:rPr>
          <w:t>Estrategia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_Toc426588074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2</w:t>
        </w:r>
        <w:r w:rsidR="00EF0802">
          <w:rPr>
            <w:noProof/>
            <w:webHidden/>
          </w:rPr>
          <w:fldChar w:fldCharType="end"/>
        </w:r>
      </w:hyperlink>
    </w:p>
    <w:p w:rsidR="00EF0802" w:rsidRDefault="00573AF7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426588075" w:history="1">
        <w:r w:rsidR="00EF0802" w:rsidRPr="000F5F49">
          <w:rPr>
            <w:rStyle w:val="Hipervnculo"/>
            <w:noProof/>
          </w:rPr>
          <w:t>2.1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ipervnculo"/>
            <w:noProof/>
          </w:rPr>
          <w:t>Criterios de la estrategia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_Toc426588075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2</w:t>
        </w:r>
        <w:r w:rsidR="00EF0802">
          <w:rPr>
            <w:noProof/>
            <w:webHidden/>
          </w:rPr>
          <w:fldChar w:fldCharType="end"/>
        </w:r>
      </w:hyperlink>
    </w:p>
    <w:p w:rsidR="00EF0802" w:rsidRDefault="00573AF7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426588076" w:history="1">
        <w:r w:rsidR="00EF0802" w:rsidRPr="000F5F49">
          <w:rPr>
            <w:rStyle w:val="Hipervnculo"/>
            <w:noProof/>
          </w:rPr>
          <w:t>2.2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ipervnculo"/>
            <w:noProof/>
          </w:rPr>
          <w:t>Estrategia general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_Toc426588076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2</w:t>
        </w:r>
        <w:r w:rsidR="00EF0802">
          <w:rPr>
            <w:noProof/>
            <w:webHidden/>
          </w:rPr>
          <w:fldChar w:fldCharType="end"/>
        </w:r>
      </w:hyperlink>
    </w:p>
    <w:p w:rsidR="00EF0802" w:rsidRDefault="00573AF7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426588077" w:history="1">
        <w:r w:rsidR="00EF0802" w:rsidRPr="000F5F49">
          <w:rPr>
            <w:rStyle w:val="Hipervnculo"/>
            <w:noProof/>
            <w:lang w:val="es-ES"/>
          </w:rPr>
          <w:t>2.3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ipervnculo"/>
            <w:noProof/>
          </w:rPr>
          <w:t>Diseño</w:t>
        </w:r>
        <w:r w:rsidR="00EF0802" w:rsidRPr="000F5F49">
          <w:rPr>
            <w:rStyle w:val="Hipervnculo"/>
            <w:noProof/>
            <w:lang w:val="es-ES"/>
          </w:rPr>
          <w:t xml:space="preserve"> Conceptual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_Toc426588077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2</w:t>
        </w:r>
        <w:r w:rsidR="00EF0802">
          <w:rPr>
            <w:noProof/>
            <w:webHidden/>
          </w:rPr>
          <w:fldChar w:fldCharType="end"/>
        </w:r>
      </w:hyperlink>
    </w:p>
    <w:p w:rsidR="00EF0802" w:rsidRDefault="00573AF7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426588078" w:history="1">
        <w:r w:rsidR="00EF0802" w:rsidRPr="000F5F49">
          <w:rPr>
            <w:rStyle w:val="Hipervnculo"/>
            <w:noProof/>
            <w:lang w:val="es-ES"/>
          </w:rPr>
          <w:t>2.3.1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ipervnculo"/>
            <w:noProof/>
          </w:rPr>
          <w:t>Módulos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_Toc426588078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2</w:t>
        </w:r>
        <w:r w:rsidR="00EF0802">
          <w:rPr>
            <w:noProof/>
            <w:webHidden/>
          </w:rPr>
          <w:fldChar w:fldCharType="end"/>
        </w:r>
      </w:hyperlink>
    </w:p>
    <w:p w:rsidR="00EF0802" w:rsidRDefault="00573AF7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426588079" w:history="1">
        <w:r w:rsidR="00EF0802" w:rsidRPr="000F5F49">
          <w:rPr>
            <w:rStyle w:val="Hipervnculo"/>
            <w:noProof/>
          </w:rPr>
          <w:t>2.3.2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ipervnculo"/>
            <w:noProof/>
          </w:rPr>
          <w:t>Funcionalidades asociadas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_Toc426588079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3</w:t>
        </w:r>
        <w:r w:rsidR="00EF0802">
          <w:rPr>
            <w:noProof/>
            <w:webHidden/>
          </w:rPr>
          <w:fldChar w:fldCharType="end"/>
        </w:r>
      </w:hyperlink>
    </w:p>
    <w:p w:rsidR="00EF0802" w:rsidRDefault="00573AF7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426588080" w:history="1">
        <w:r w:rsidR="00EF0802" w:rsidRPr="000F5F49">
          <w:rPr>
            <w:rStyle w:val="Hipervnculo"/>
            <w:noProof/>
          </w:rPr>
          <w:t>2.4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ipervnculo"/>
            <w:noProof/>
          </w:rPr>
          <w:t>Estimación preliminar del proyecto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_Toc426588080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3</w:t>
        </w:r>
        <w:r w:rsidR="00EF0802">
          <w:rPr>
            <w:noProof/>
            <w:webHidden/>
          </w:rPr>
          <w:fldChar w:fldCharType="end"/>
        </w:r>
      </w:hyperlink>
    </w:p>
    <w:p w:rsidR="000F6A99" w:rsidRDefault="000F6A99" w:rsidP="000F6A99">
      <w:pPr>
        <w:tabs>
          <w:tab w:val="left" w:pos="709"/>
        </w:tabs>
      </w:pPr>
      <w:r>
        <w:fldChar w:fldCharType="end"/>
      </w:r>
    </w:p>
    <w:p w:rsidR="000F6A99" w:rsidRDefault="000F6A99" w:rsidP="000F6A99">
      <w:pPr>
        <w:pStyle w:val="Ttulo1"/>
        <w:numPr>
          <w:ilvl w:val="0"/>
          <w:numId w:val="0"/>
        </w:numPr>
        <w:jc w:val="both"/>
        <w:rPr>
          <w:lang w:val="es-ES"/>
        </w:rPr>
      </w:pPr>
    </w:p>
    <w:p w:rsidR="00930576" w:rsidRDefault="000F6A99" w:rsidP="00111682">
      <w:pPr>
        <w:pStyle w:val="Ttulo1"/>
        <w:jc w:val="both"/>
        <w:rPr>
          <w:lang w:val="es-ES"/>
        </w:rPr>
      </w:pPr>
      <w:r>
        <w:rPr>
          <w:lang w:val="es-ES"/>
        </w:rPr>
        <w:br w:type="page"/>
      </w:r>
      <w:bookmarkStart w:id="0" w:name="_Toc426588073"/>
      <w:r w:rsidR="00930576">
        <w:rPr>
          <w:lang w:val="es-ES"/>
        </w:rPr>
        <w:lastRenderedPageBreak/>
        <w:t>Objetivo</w:t>
      </w:r>
      <w:bookmarkEnd w:id="0"/>
    </w:p>
    <w:p w:rsidR="005C1014" w:rsidRDefault="005C1014" w:rsidP="005C1014">
      <w:pPr>
        <w:rPr>
          <w:lang w:val="es-ES"/>
        </w:rPr>
      </w:pPr>
    </w:p>
    <w:p w:rsidR="005C1014" w:rsidRDefault="005C1014" w:rsidP="005C1014">
      <w:pPr>
        <w:rPr>
          <w:lang w:val="es-ES"/>
        </w:rPr>
      </w:pPr>
    </w:p>
    <w:p w:rsidR="005C1014" w:rsidRDefault="005C1014" w:rsidP="005C1014">
      <w:pPr>
        <w:rPr>
          <w:lang w:val="es-ES"/>
        </w:rPr>
      </w:pPr>
    </w:p>
    <w:p w:rsidR="005C1014" w:rsidRPr="005C1014" w:rsidRDefault="005C1014" w:rsidP="005C1014">
      <w:pPr>
        <w:rPr>
          <w:lang w:val="es-ES"/>
        </w:rPr>
      </w:pPr>
    </w:p>
    <w:p w:rsidR="001C7674" w:rsidRDefault="001C7674" w:rsidP="009E043D">
      <w:pPr>
        <w:pStyle w:val="Ttulo1"/>
        <w:rPr>
          <w:lang w:val="es-ES"/>
        </w:rPr>
      </w:pPr>
      <w:bookmarkStart w:id="1" w:name="_Toc426588074"/>
      <w:r>
        <w:rPr>
          <w:lang w:val="es-ES"/>
        </w:rPr>
        <w:t>Estrategia</w:t>
      </w:r>
      <w:bookmarkEnd w:id="1"/>
    </w:p>
    <w:p w:rsidR="005C1014" w:rsidRDefault="005C1014" w:rsidP="005C1014">
      <w:pPr>
        <w:rPr>
          <w:lang w:val="es-ES"/>
        </w:rPr>
      </w:pPr>
    </w:p>
    <w:p w:rsidR="005C1014" w:rsidRDefault="005C1014" w:rsidP="005C1014">
      <w:pPr>
        <w:rPr>
          <w:lang w:val="es-ES"/>
        </w:rPr>
      </w:pPr>
    </w:p>
    <w:p w:rsidR="005C1014" w:rsidRDefault="005C1014" w:rsidP="005C1014">
      <w:pPr>
        <w:rPr>
          <w:lang w:val="es-ES"/>
        </w:rPr>
      </w:pPr>
    </w:p>
    <w:p w:rsidR="005C1014" w:rsidRDefault="005C1014" w:rsidP="005C1014">
      <w:pPr>
        <w:rPr>
          <w:lang w:val="es-ES"/>
        </w:rPr>
      </w:pPr>
    </w:p>
    <w:p w:rsidR="005C1014" w:rsidRPr="005C1014" w:rsidRDefault="005C1014" w:rsidP="005C1014">
      <w:pPr>
        <w:rPr>
          <w:lang w:val="es-ES"/>
        </w:rPr>
      </w:pPr>
    </w:p>
    <w:p w:rsidR="000527F3" w:rsidRDefault="000527F3" w:rsidP="000527F3">
      <w:pPr>
        <w:pStyle w:val="Ttulo2"/>
        <w:tabs>
          <w:tab w:val="clear" w:pos="860"/>
          <w:tab w:val="num" w:pos="576"/>
        </w:tabs>
        <w:ind w:left="576"/>
      </w:pPr>
      <w:bookmarkStart w:id="2" w:name="_Toc426588075"/>
      <w:r>
        <w:t>Criterios de la estrategia</w:t>
      </w:r>
      <w:bookmarkEnd w:id="2"/>
    </w:p>
    <w:p w:rsidR="000527F3" w:rsidRDefault="000527F3" w:rsidP="005C1014">
      <w:pPr>
        <w:ind w:left="284"/>
        <w:rPr>
          <w:rFonts w:cs="Arial"/>
          <w:lang w:val="es-MX"/>
        </w:rPr>
      </w:pPr>
    </w:p>
    <w:p w:rsidR="005C1014" w:rsidRDefault="005C1014" w:rsidP="005C1014">
      <w:pPr>
        <w:ind w:left="284"/>
        <w:rPr>
          <w:rFonts w:cs="Arial"/>
          <w:lang w:val="es-MX"/>
        </w:rPr>
      </w:pPr>
    </w:p>
    <w:p w:rsidR="005C1014" w:rsidRDefault="005C1014" w:rsidP="005C1014">
      <w:pPr>
        <w:ind w:left="284"/>
        <w:rPr>
          <w:rFonts w:cs="Arial"/>
          <w:lang w:val="es-MX"/>
        </w:rPr>
      </w:pPr>
    </w:p>
    <w:p w:rsidR="005C1014" w:rsidRDefault="005C1014" w:rsidP="005C1014">
      <w:pPr>
        <w:ind w:left="284"/>
        <w:rPr>
          <w:rFonts w:cs="Arial"/>
          <w:lang w:val="es-MX"/>
        </w:rPr>
      </w:pPr>
    </w:p>
    <w:p w:rsidR="005C1014" w:rsidRPr="000527F3" w:rsidRDefault="005C1014" w:rsidP="005C1014">
      <w:pPr>
        <w:ind w:left="284"/>
        <w:rPr>
          <w:rFonts w:cs="Arial"/>
          <w:lang w:val="es-MX"/>
        </w:rPr>
      </w:pPr>
    </w:p>
    <w:p w:rsidR="000527F3" w:rsidRDefault="000527F3" w:rsidP="000527F3">
      <w:pPr>
        <w:pStyle w:val="Ttulo2"/>
        <w:tabs>
          <w:tab w:val="clear" w:pos="860"/>
          <w:tab w:val="num" w:pos="576"/>
        </w:tabs>
        <w:ind w:left="576"/>
      </w:pPr>
      <w:bookmarkStart w:id="3" w:name="_Toc426588076"/>
      <w:bookmarkStart w:id="4" w:name="_Toc160547264"/>
      <w:r>
        <w:t>Estrategia general</w:t>
      </w:r>
      <w:bookmarkEnd w:id="3"/>
    </w:p>
    <w:p w:rsidR="005C1014" w:rsidRDefault="005C1014" w:rsidP="005C1014"/>
    <w:p w:rsidR="005C1014" w:rsidRDefault="005C1014" w:rsidP="005C1014"/>
    <w:p w:rsidR="005C1014" w:rsidRDefault="005C1014" w:rsidP="005C1014"/>
    <w:p w:rsidR="005C1014" w:rsidRDefault="005C1014" w:rsidP="005C1014"/>
    <w:p w:rsidR="005C1014" w:rsidRDefault="005C1014" w:rsidP="005C1014"/>
    <w:p w:rsidR="005C1014" w:rsidRPr="005C1014" w:rsidRDefault="005C1014" w:rsidP="005C1014"/>
    <w:p w:rsidR="003F36F2" w:rsidRDefault="009E043D" w:rsidP="000527F3">
      <w:pPr>
        <w:pStyle w:val="Ttulo2"/>
        <w:tabs>
          <w:tab w:val="clear" w:pos="860"/>
          <w:tab w:val="num" w:pos="576"/>
        </w:tabs>
        <w:ind w:left="576"/>
        <w:rPr>
          <w:lang w:val="es-ES"/>
        </w:rPr>
      </w:pPr>
      <w:bookmarkStart w:id="5" w:name="_Toc426588077"/>
      <w:bookmarkEnd w:id="4"/>
      <w:r w:rsidRPr="000527F3">
        <w:t>Diseño</w:t>
      </w:r>
      <w:r>
        <w:rPr>
          <w:lang w:val="es-ES"/>
        </w:rPr>
        <w:t xml:space="preserve"> Conceptual</w:t>
      </w:r>
      <w:bookmarkEnd w:id="5"/>
    </w:p>
    <w:p w:rsidR="005C1014" w:rsidRDefault="005C1014" w:rsidP="005C1014">
      <w:pPr>
        <w:rPr>
          <w:lang w:val="es-ES"/>
        </w:rPr>
      </w:pPr>
    </w:p>
    <w:p w:rsidR="005C1014" w:rsidRDefault="005C1014" w:rsidP="005C1014">
      <w:pPr>
        <w:rPr>
          <w:lang w:val="es-ES"/>
        </w:rPr>
      </w:pPr>
    </w:p>
    <w:p w:rsidR="005C1014" w:rsidRDefault="005C1014" w:rsidP="005C1014">
      <w:pPr>
        <w:rPr>
          <w:lang w:val="es-ES"/>
        </w:rPr>
      </w:pPr>
    </w:p>
    <w:p w:rsidR="005C1014" w:rsidRDefault="005C1014" w:rsidP="005C1014">
      <w:pPr>
        <w:rPr>
          <w:lang w:val="es-ES"/>
        </w:rPr>
      </w:pPr>
    </w:p>
    <w:p w:rsidR="005C1014" w:rsidRDefault="005C1014" w:rsidP="005C1014">
      <w:pPr>
        <w:rPr>
          <w:lang w:val="es-ES"/>
        </w:rPr>
      </w:pPr>
    </w:p>
    <w:p w:rsidR="005C1014" w:rsidRDefault="005C1014" w:rsidP="005C1014">
      <w:pPr>
        <w:rPr>
          <w:lang w:val="es-ES"/>
        </w:rPr>
      </w:pPr>
    </w:p>
    <w:p w:rsidR="005C1014" w:rsidRDefault="005C1014" w:rsidP="005C1014">
      <w:pPr>
        <w:rPr>
          <w:lang w:val="es-ES"/>
        </w:rPr>
      </w:pPr>
    </w:p>
    <w:p w:rsidR="005C1014" w:rsidRDefault="005C1014" w:rsidP="005C1014">
      <w:pPr>
        <w:rPr>
          <w:lang w:val="es-ES"/>
        </w:rPr>
      </w:pPr>
    </w:p>
    <w:p w:rsidR="005C1014" w:rsidRDefault="005C1014" w:rsidP="005C1014">
      <w:pPr>
        <w:rPr>
          <w:lang w:val="es-ES"/>
        </w:rPr>
      </w:pPr>
    </w:p>
    <w:p w:rsidR="00FC3454" w:rsidRDefault="00FC3454" w:rsidP="00FC3454">
      <w:pPr>
        <w:pStyle w:val="Ttulo3"/>
        <w:rPr>
          <w:lang w:val="es-ES"/>
        </w:rPr>
      </w:pPr>
      <w:bookmarkStart w:id="6" w:name="_Toc426588078"/>
      <w:r>
        <w:t>M</w:t>
      </w:r>
      <w:r w:rsidR="00C57B3B">
        <w:t>ó</w:t>
      </w:r>
      <w:r>
        <w:t>dulos</w:t>
      </w:r>
      <w:bookmarkEnd w:id="6"/>
    </w:p>
    <w:p w:rsidR="005C1014" w:rsidRDefault="005C1014" w:rsidP="005C1014">
      <w:pPr>
        <w:jc w:val="both"/>
        <w:rPr>
          <w:lang w:val="es-ES"/>
        </w:rPr>
      </w:pPr>
    </w:p>
    <w:p w:rsidR="005C1014" w:rsidRDefault="005C1014" w:rsidP="005C1014">
      <w:pPr>
        <w:jc w:val="both"/>
        <w:rPr>
          <w:lang w:val="es-ES"/>
        </w:rPr>
      </w:pPr>
    </w:p>
    <w:p w:rsidR="005C1014" w:rsidRDefault="005C1014" w:rsidP="005C1014">
      <w:pPr>
        <w:jc w:val="both"/>
        <w:rPr>
          <w:lang w:val="es-ES"/>
        </w:rPr>
      </w:pPr>
    </w:p>
    <w:p w:rsidR="005C1014" w:rsidRDefault="005C1014" w:rsidP="005C1014">
      <w:pPr>
        <w:jc w:val="both"/>
        <w:rPr>
          <w:lang w:val="es-ES"/>
        </w:rPr>
      </w:pPr>
    </w:p>
    <w:p w:rsidR="005C1014" w:rsidRDefault="005C1014" w:rsidP="005C1014">
      <w:pPr>
        <w:jc w:val="both"/>
        <w:rPr>
          <w:lang w:val="es-ES"/>
        </w:rPr>
      </w:pPr>
    </w:p>
    <w:p w:rsidR="005C1014" w:rsidRDefault="005C1014" w:rsidP="005C1014">
      <w:pPr>
        <w:jc w:val="both"/>
        <w:rPr>
          <w:lang w:val="es-ES"/>
        </w:rPr>
      </w:pPr>
    </w:p>
    <w:p w:rsidR="005C1014" w:rsidRDefault="005C1014" w:rsidP="005C1014">
      <w:pPr>
        <w:jc w:val="both"/>
        <w:rPr>
          <w:lang w:val="es-ES"/>
        </w:rPr>
      </w:pPr>
    </w:p>
    <w:p w:rsidR="005C1014" w:rsidRDefault="005C1014" w:rsidP="005C1014">
      <w:pPr>
        <w:jc w:val="both"/>
        <w:rPr>
          <w:lang w:val="es-ES"/>
        </w:rPr>
      </w:pPr>
    </w:p>
    <w:p w:rsidR="001C7674" w:rsidRDefault="001C7674" w:rsidP="005C1014">
      <w:pPr>
        <w:jc w:val="both"/>
        <w:rPr>
          <w:lang w:val="es-ES"/>
        </w:rPr>
      </w:pPr>
    </w:p>
    <w:p w:rsidR="007315C8" w:rsidRDefault="007315C8" w:rsidP="007315C8">
      <w:pPr>
        <w:pStyle w:val="Ttulo3"/>
      </w:pPr>
      <w:bookmarkStart w:id="7" w:name="_Toc426588079"/>
      <w:r>
        <w:t>Funcionalidades asociadas</w:t>
      </w:r>
      <w:bookmarkEnd w:id="7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5670"/>
      </w:tblGrid>
      <w:tr w:rsidR="007315C8" w:rsidRPr="006E20AC" w:rsidTr="00F33B93">
        <w:tc>
          <w:tcPr>
            <w:tcW w:w="2802" w:type="dxa"/>
            <w:shd w:val="clear" w:color="auto" w:fill="B3B3B3"/>
          </w:tcPr>
          <w:p w:rsidR="007315C8" w:rsidRPr="006E20AC" w:rsidRDefault="007315C8" w:rsidP="006E20AC">
            <w:pPr>
              <w:jc w:val="center"/>
              <w:rPr>
                <w:b/>
                <w:lang w:val="es-ES"/>
              </w:rPr>
            </w:pPr>
            <w:r w:rsidRPr="006E20AC">
              <w:rPr>
                <w:b/>
                <w:lang w:val="es-ES"/>
              </w:rPr>
              <w:t>Módulo</w:t>
            </w:r>
          </w:p>
        </w:tc>
        <w:tc>
          <w:tcPr>
            <w:tcW w:w="5670" w:type="dxa"/>
            <w:shd w:val="clear" w:color="auto" w:fill="B3B3B3"/>
          </w:tcPr>
          <w:p w:rsidR="007315C8" w:rsidRPr="006E20AC" w:rsidRDefault="007315C8" w:rsidP="006E20AC">
            <w:pPr>
              <w:jc w:val="center"/>
              <w:rPr>
                <w:b/>
                <w:lang w:val="es-ES"/>
              </w:rPr>
            </w:pPr>
            <w:r w:rsidRPr="006E20AC">
              <w:rPr>
                <w:b/>
                <w:lang w:val="es-ES"/>
              </w:rPr>
              <w:t>Funcionalidad</w:t>
            </w:r>
          </w:p>
        </w:tc>
      </w:tr>
      <w:tr w:rsidR="007315C8" w:rsidRPr="006E20AC" w:rsidTr="00F33B93">
        <w:tc>
          <w:tcPr>
            <w:tcW w:w="2802" w:type="dxa"/>
            <w:shd w:val="clear" w:color="auto" w:fill="auto"/>
          </w:tcPr>
          <w:p w:rsidR="007315C8" w:rsidRPr="006E20AC" w:rsidRDefault="007315C8" w:rsidP="006E20AC">
            <w:pPr>
              <w:jc w:val="both"/>
              <w:rPr>
                <w:lang w:val="es-ES"/>
              </w:rPr>
            </w:pPr>
          </w:p>
          <w:p w:rsidR="005C1014" w:rsidRPr="006E20AC" w:rsidRDefault="005C1014" w:rsidP="006E20AC">
            <w:pPr>
              <w:jc w:val="both"/>
              <w:rPr>
                <w:lang w:val="es-ES"/>
              </w:rPr>
            </w:pPr>
          </w:p>
          <w:p w:rsidR="005C1014" w:rsidRPr="006E20AC" w:rsidRDefault="005C1014" w:rsidP="006E20AC">
            <w:pPr>
              <w:jc w:val="both"/>
              <w:rPr>
                <w:lang w:val="es-ES"/>
              </w:rPr>
            </w:pPr>
          </w:p>
          <w:p w:rsidR="005C1014" w:rsidRPr="006E20AC" w:rsidRDefault="005C1014" w:rsidP="006E20AC">
            <w:pPr>
              <w:jc w:val="both"/>
              <w:rPr>
                <w:lang w:val="es-ES"/>
              </w:rPr>
            </w:pPr>
          </w:p>
        </w:tc>
        <w:tc>
          <w:tcPr>
            <w:tcW w:w="5670" w:type="dxa"/>
          </w:tcPr>
          <w:p w:rsidR="00CD4BA2" w:rsidRPr="006E20AC" w:rsidRDefault="00CD4BA2" w:rsidP="006E20AC">
            <w:pPr>
              <w:jc w:val="both"/>
              <w:rPr>
                <w:lang w:val="es-ES"/>
              </w:rPr>
            </w:pPr>
          </w:p>
        </w:tc>
      </w:tr>
      <w:tr w:rsidR="007315C8" w:rsidRPr="006E20AC" w:rsidTr="00F33B93">
        <w:tc>
          <w:tcPr>
            <w:tcW w:w="2802" w:type="dxa"/>
            <w:shd w:val="clear" w:color="auto" w:fill="auto"/>
          </w:tcPr>
          <w:p w:rsidR="007315C8" w:rsidRDefault="007315C8" w:rsidP="006E20AC">
            <w:pPr>
              <w:jc w:val="both"/>
            </w:pPr>
          </w:p>
          <w:p w:rsidR="005C1014" w:rsidRDefault="005C1014" w:rsidP="006E20AC">
            <w:pPr>
              <w:jc w:val="both"/>
            </w:pPr>
          </w:p>
          <w:p w:rsidR="005C1014" w:rsidRDefault="005C1014" w:rsidP="006E20AC">
            <w:pPr>
              <w:jc w:val="both"/>
            </w:pPr>
          </w:p>
          <w:p w:rsidR="005C1014" w:rsidRDefault="005C1014" w:rsidP="006E20AC">
            <w:pPr>
              <w:jc w:val="both"/>
            </w:pPr>
          </w:p>
          <w:p w:rsidR="005C1014" w:rsidRDefault="005C1014" w:rsidP="006E20AC">
            <w:pPr>
              <w:jc w:val="both"/>
            </w:pPr>
          </w:p>
        </w:tc>
        <w:tc>
          <w:tcPr>
            <w:tcW w:w="5670" w:type="dxa"/>
          </w:tcPr>
          <w:p w:rsidR="00CD4BA2" w:rsidRPr="006E20AC" w:rsidRDefault="00CD4BA2" w:rsidP="006E20AC">
            <w:pPr>
              <w:jc w:val="both"/>
              <w:rPr>
                <w:lang w:val="es-ES"/>
              </w:rPr>
            </w:pPr>
          </w:p>
        </w:tc>
      </w:tr>
      <w:tr w:rsidR="007315C8" w:rsidRPr="006E20AC" w:rsidTr="00F33B93">
        <w:tc>
          <w:tcPr>
            <w:tcW w:w="2802" w:type="dxa"/>
            <w:shd w:val="clear" w:color="auto" w:fill="auto"/>
          </w:tcPr>
          <w:p w:rsidR="007315C8" w:rsidRPr="006E20AC" w:rsidRDefault="007315C8" w:rsidP="006E20AC">
            <w:pPr>
              <w:jc w:val="both"/>
              <w:rPr>
                <w:lang w:val="es-ES"/>
              </w:rPr>
            </w:pPr>
          </w:p>
          <w:p w:rsidR="005C1014" w:rsidRPr="006E20AC" w:rsidRDefault="005C1014" w:rsidP="006E20AC">
            <w:pPr>
              <w:jc w:val="both"/>
              <w:rPr>
                <w:lang w:val="es-ES"/>
              </w:rPr>
            </w:pPr>
          </w:p>
          <w:p w:rsidR="005C1014" w:rsidRPr="006E20AC" w:rsidRDefault="005C1014" w:rsidP="006E20AC">
            <w:pPr>
              <w:jc w:val="both"/>
              <w:rPr>
                <w:lang w:val="es-ES"/>
              </w:rPr>
            </w:pPr>
          </w:p>
          <w:p w:rsidR="005C1014" w:rsidRPr="006E20AC" w:rsidRDefault="005C1014" w:rsidP="006E20AC">
            <w:pPr>
              <w:jc w:val="both"/>
              <w:rPr>
                <w:lang w:val="es-ES"/>
              </w:rPr>
            </w:pPr>
          </w:p>
          <w:p w:rsidR="005C1014" w:rsidRPr="006E20AC" w:rsidRDefault="005C1014" w:rsidP="006E20AC">
            <w:pPr>
              <w:jc w:val="both"/>
              <w:rPr>
                <w:lang w:val="es-ES"/>
              </w:rPr>
            </w:pPr>
          </w:p>
        </w:tc>
        <w:tc>
          <w:tcPr>
            <w:tcW w:w="5670" w:type="dxa"/>
          </w:tcPr>
          <w:p w:rsidR="006428F9" w:rsidRPr="006E20AC" w:rsidRDefault="006428F9" w:rsidP="006E20AC">
            <w:pPr>
              <w:jc w:val="both"/>
              <w:rPr>
                <w:lang w:val="es-ES"/>
              </w:rPr>
            </w:pPr>
          </w:p>
        </w:tc>
      </w:tr>
    </w:tbl>
    <w:p w:rsidR="00820AFA" w:rsidRPr="004E78B8" w:rsidRDefault="00963082" w:rsidP="004E78B8">
      <w:pPr>
        <w:pStyle w:val="Ttulo2"/>
        <w:tabs>
          <w:tab w:val="clear" w:pos="860"/>
          <w:tab w:val="num" w:pos="576"/>
        </w:tabs>
        <w:ind w:left="576"/>
      </w:pPr>
      <w:bookmarkStart w:id="8" w:name="_Toc426588080"/>
      <w:r w:rsidRPr="004E78B8">
        <w:t>Estimación preliminar del proyecto</w:t>
      </w:r>
      <w:bookmarkEnd w:id="8"/>
    </w:p>
    <w:tbl>
      <w:tblPr>
        <w:tblW w:w="8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2409"/>
        <w:gridCol w:w="1783"/>
      </w:tblGrid>
      <w:tr w:rsidR="00855EAC" w:rsidRPr="006E20AC" w:rsidTr="006E20AC">
        <w:tc>
          <w:tcPr>
            <w:tcW w:w="8128" w:type="dxa"/>
            <w:gridSpan w:val="3"/>
            <w:shd w:val="clear" w:color="auto" w:fill="B3B3B3"/>
          </w:tcPr>
          <w:p w:rsidR="00855EAC" w:rsidRPr="006E20AC" w:rsidRDefault="00855EAC" w:rsidP="006E20AC">
            <w:pPr>
              <w:jc w:val="center"/>
              <w:rPr>
                <w:b/>
                <w:lang w:val="es-ES"/>
              </w:rPr>
            </w:pPr>
            <w:r w:rsidRPr="006E20AC">
              <w:rPr>
                <w:b/>
                <w:lang w:val="es-ES"/>
              </w:rPr>
              <w:t>Ciclo 1</w:t>
            </w:r>
          </w:p>
        </w:tc>
      </w:tr>
      <w:tr w:rsidR="00855EAC" w:rsidRPr="006E20AC" w:rsidTr="006E20AC">
        <w:tc>
          <w:tcPr>
            <w:tcW w:w="3936" w:type="dxa"/>
            <w:shd w:val="clear" w:color="auto" w:fill="B3B3B3"/>
          </w:tcPr>
          <w:p w:rsidR="00855EAC" w:rsidRPr="006E20AC" w:rsidRDefault="00855EAC" w:rsidP="006E20AC">
            <w:pPr>
              <w:jc w:val="center"/>
              <w:rPr>
                <w:b/>
                <w:lang w:val="es-ES"/>
              </w:rPr>
            </w:pPr>
            <w:r w:rsidRPr="006E20AC">
              <w:rPr>
                <w:b/>
                <w:lang w:val="es-ES"/>
              </w:rPr>
              <w:t>Funcionalidad</w:t>
            </w:r>
          </w:p>
        </w:tc>
        <w:tc>
          <w:tcPr>
            <w:tcW w:w="2409" w:type="dxa"/>
            <w:shd w:val="clear" w:color="auto" w:fill="B3B3B3"/>
          </w:tcPr>
          <w:p w:rsidR="00855EAC" w:rsidRPr="006E20AC" w:rsidRDefault="00855EAC" w:rsidP="006E20AC">
            <w:pPr>
              <w:jc w:val="center"/>
              <w:rPr>
                <w:b/>
                <w:lang w:val="es-ES"/>
              </w:rPr>
            </w:pPr>
            <w:r w:rsidRPr="006E20AC">
              <w:rPr>
                <w:b/>
                <w:lang w:val="es-ES"/>
              </w:rPr>
              <w:t>Tamaño (LOC)</w:t>
            </w:r>
          </w:p>
        </w:tc>
        <w:tc>
          <w:tcPr>
            <w:tcW w:w="1783" w:type="dxa"/>
            <w:shd w:val="clear" w:color="auto" w:fill="B3B3B3"/>
          </w:tcPr>
          <w:p w:rsidR="00855EAC" w:rsidRPr="006E20AC" w:rsidRDefault="00855EAC" w:rsidP="006E20AC">
            <w:pPr>
              <w:jc w:val="center"/>
              <w:rPr>
                <w:b/>
                <w:lang w:val="es-ES"/>
              </w:rPr>
            </w:pPr>
            <w:r w:rsidRPr="006E20AC">
              <w:rPr>
                <w:b/>
                <w:lang w:val="es-ES"/>
              </w:rPr>
              <w:t>Tiempo (Horas)</w:t>
            </w:r>
          </w:p>
        </w:tc>
      </w:tr>
      <w:tr w:rsidR="00855EAC" w:rsidRPr="006E20AC" w:rsidTr="006E20AC">
        <w:tc>
          <w:tcPr>
            <w:tcW w:w="3936" w:type="dxa"/>
            <w:shd w:val="clear" w:color="auto" w:fill="auto"/>
          </w:tcPr>
          <w:p w:rsidR="00855EAC" w:rsidRDefault="00855EAC" w:rsidP="006E20AC">
            <w:pPr>
              <w:jc w:val="both"/>
              <w:rPr>
                <w:lang w:val="es-ES"/>
              </w:rPr>
            </w:pPr>
          </w:p>
          <w:p w:rsidR="004543D1" w:rsidRPr="006E20AC" w:rsidRDefault="004543D1" w:rsidP="006E20AC">
            <w:pPr>
              <w:jc w:val="both"/>
              <w:rPr>
                <w:lang w:val="es-ES"/>
              </w:rPr>
            </w:pPr>
          </w:p>
        </w:tc>
        <w:tc>
          <w:tcPr>
            <w:tcW w:w="2409" w:type="dxa"/>
          </w:tcPr>
          <w:p w:rsidR="00855EAC" w:rsidRPr="006E20AC" w:rsidRDefault="00855EAC" w:rsidP="006E20AC">
            <w:pPr>
              <w:jc w:val="center"/>
              <w:rPr>
                <w:lang w:val="es-ES"/>
              </w:rPr>
            </w:pPr>
          </w:p>
        </w:tc>
        <w:tc>
          <w:tcPr>
            <w:tcW w:w="1783" w:type="dxa"/>
          </w:tcPr>
          <w:p w:rsidR="00855EAC" w:rsidRPr="006E20AC" w:rsidRDefault="00855EAC" w:rsidP="006E20AC">
            <w:pPr>
              <w:jc w:val="center"/>
              <w:rPr>
                <w:lang w:val="es-ES"/>
              </w:rPr>
            </w:pPr>
          </w:p>
        </w:tc>
      </w:tr>
      <w:tr w:rsidR="00855EAC" w:rsidRPr="006E20AC" w:rsidTr="006E20AC">
        <w:tc>
          <w:tcPr>
            <w:tcW w:w="3936" w:type="dxa"/>
            <w:shd w:val="clear" w:color="auto" w:fill="auto"/>
          </w:tcPr>
          <w:p w:rsidR="00855EAC" w:rsidRDefault="00855EAC" w:rsidP="006E20AC">
            <w:pPr>
              <w:jc w:val="both"/>
              <w:rPr>
                <w:lang w:val="es-ES"/>
              </w:rPr>
            </w:pPr>
          </w:p>
          <w:p w:rsidR="004543D1" w:rsidRPr="006E20AC" w:rsidRDefault="004543D1" w:rsidP="006E20AC">
            <w:pPr>
              <w:jc w:val="both"/>
              <w:rPr>
                <w:lang w:val="es-ES"/>
              </w:rPr>
            </w:pPr>
          </w:p>
        </w:tc>
        <w:tc>
          <w:tcPr>
            <w:tcW w:w="2409" w:type="dxa"/>
          </w:tcPr>
          <w:p w:rsidR="00855EAC" w:rsidRPr="006E20AC" w:rsidRDefault="00855EAC" w:rsidP="006E20AC">
            <w:pPr>
              <w:jc w:val="center"/>
              <w:rPr>
                <w:lang w:val="es-ES"/>
              </w:rPr>
            </w:pPr>
          </w:p>
        </w:tc>
        <w:tc>
          <w:tcPr>
            <w:tcW w:w="1783" w:type="dxa"/>
          </w:tcPr>
          <w:p w:rsidR="00855EAC" w:rsidRPr="006E20AC" w:rsidRDefault="00855EAC" w:rsidP="006E20AC">
            <w:pPr>
              <w:jc w:val="center"/>
              <w:rPr>
                <w:lang w:val="es-ES"/>
              </w:rPr>
            </w:pPr>
          </w:p>
        </w:tc>
      </w:tr>
      <w:tr w:rsidR="00CE47A4" w:rsidRPr="006E20AC" w:rsidTr="006E20AC">
        <w:tc>
          <w:tcPr>
            <w:tcW w:w="3936" w:type="dxa"/>
            <w:shd w:val="clear" w:color="auto" w:fill="auto"/>
          </w:tcPr>
          <w:p w:rsidR="00CE47A4" w:rsidRDefault="00CE47A4" w:rsidP="006E20AC">
            <w:pPr>
              <w:jc w:val="both"/>
              <w:rPr>
                <w:lang w:val="es-ES"/>
              </w:rPr>
            </w:pPr>
          </w:p>
          <w:p w:rsidR="004543D1" w:rsidRPr="006E20AC" w:rsidRDefault="004543D1" w:rsidP="006E20AC">
            <w:pPr>
              <w:jc w:val="both"/>
              <w:rPr>
                <w:lang w:val="es-ES"/>
              </w:rPr>
            </w:pPr>
          </w:p>
        </w:tc>
        <w:tc>
          <w:tcPr>
            <w:tcW w:w="2409" w:type="dxa"/>
          </w:tcPr>
          <w:p w:rsidR="00CE47A4" w:rsidRPr="006E20AC" w:rsidRDefault="00CE47A4" w:rsidP="006E20AC">
            <w:pPr>
              <w:jc w:val="center"/>
              <w:rPr>
                <w:lang w:val="es-ES"/>
              </w:rPr>
            </w:pPr>
          </w:p>
        </w:tc>
        <w:tc>
          <w:tcPr>
            <w:tcW w:w="1783" w:type="dxa"/>
          </w:tcPr>
          <w:p w:rsidR="00CE47A4" w:rsidRDefault="00CE47A4" w:rsidP="006E20AC">
            <w:pPr>
              <w:jc w:val="center"/>
            </w:pPr>
          </w:p>
        </w:tc>
      </w:tr>
      <w:tr w:rsidR="00CE47A4" w:rsidRPr="006E20AC" w:rsidTr="006E20AC">
        <w:tc>
          <w:tcPr>
            <w:tcW w:w="3936" w:type="dxa"/>
            <w:shd w:val="clear" w:color="auto" w:fill="auto"/>
          </w:tcPr>
          <w:p w:rsidR="00CE47A4" w:rsidRDefault="00CE47A4" w:rsidP="006E20AC">
            <w:pPr>
              <w:jc w:val="both"/>
              <w:rPr>
                <w:lang w:val="es-ES"/>
              </w:rPr>
            </w:pPr>
          </w:p>
          <w:p w:rsidR="004543D1" w:rsidRPr="006E20AC" w:rsidRDefault="004543D1" w:rsidP="006E20AC">
            <w:pPr>
              <w:jc w:val="both"/>
              <w:rPr>
                <w:lang w:val="es-ES"/>
              </w:rPr>
            </w:pPr>
          </w:p>
        </w:tc>
        <w:tc>
          <w:tcPr>
            <w:tcW w:w="2409" w:type="dxa"/>
          </w:tcPr>
          <w:p w:rsidR="00CE47A4" w:rsidRPr="006E20AC" w:rsidRDefault="00CE47A4" w:rsidP="006E20AC">
            <w:pPr>
              <w:jc w:val="center"/>
              <w:rPr>
                <w:lang w:val="es-ES"/>
              </w:rPr>
            </w:pPr>
          </w:p>
        </w:tc>
        <w:tc>
          <w:tcPr>
            <w:tcW w:w="1783" w:type="dxa"/>
          </w:tcPr>
          <w:p w:rsidR="00CE47A4" w:rsidRDefault="00CE47A4" w:rsidP="006E20AC">
            <w:pPr>
              <w:jc w:val="center"/>
            </w:pPr>
          </w:p>
        </w:tc>
      </w:tr>
      <w:tr w:rsidR="00087998" w:rsidRPr="006E20AC" w:rsidTr="006E20AC">
        <w:tc>
          <w:tcPr>
            <w:tcW w:w="3936" w:type="dxa"/>
            <w:shd w:val="clear" w:color="auto" w:fill="auto"/>
          </w:tcPr>
          <w:p w:rsidR="00087998" w:rsidRDefault="00087998" w:rsidP="006E20AC">
            <w:pPr>
              <w:jc w:val="both"/>
              <w:rPr>
                <w:lang w:val="es-ES"/>
              </w:rPr>
            </w:pPr>
          </w:p>
          <w:p w:rsidR="004543D1" w:rsidRPr="006E20AC" w:rsidRDefault="004543D1" w:rsidP="006E20AC">
            <w:pPr>
              <w:jc w:val="both"/>
              <w:rPr>
                <w:lang w:val="es-ES"/>
              </w:rPr>
            </w:pPr>
          </w:p>
        </w:tc>
        <w:tc>
          <w:tcPr>
            <w:tcW w:w="2409" w:type="dxa"/>
          </w:tcPr>
          <w:p w:rsidR="00087998" w:rsidRPr="006E20AC" w:rsidRDefault="00087998" w:rsidP="006E20AC">
            <w:pPr>
              <w:jc w:val="center"/>
              <w:rPr>
                <w:lang w:val="es-ES"/>
              </w:rPr>
            </w:pPr>
          </w:p>
        </w:tc>
        <w:tc>
          <w:tcPr>
            <w:tcW w:w="1783" w:type="dxa"/>
          </w:tcPr>
          <w:p w:rsidR="00087998" w:rsidRPr="006E20AC" w:rsidRDefault="00087998" w:rsidP="006E20AC">
            <w:pPr>
              <w:jc w:val="center"/>
              <w:rPr>
                <w:lang w:val="es-ES"/>
              </w:rPr>
            </w:pPr>
          </w:p>
        </w:tc>
      </w:tr>
      <w:tr w:rsidR="00CE47A4" w:rsidRPr="006E20AC" w:rsidTr="006E20AC">
        <w:tc>
          <w:tcPr>
            <w:tcW w:w="3936" w:type="dxa"/>
            <w:shd w:val="clear" w:color="auto" w:fill="auto"/>
          </w:tcPr>
          <w:p w:rsidR="00CE47A4" w:rsidRDefault="00CE47A4" w:rsidP="006E20AC">
            <w:pPr>
              <w:jc w:val="both"/>
              <w:rPr>
                <w:lang w:val="es-ES"/>
              </w:rPr>
            </w:pPr>
          </w:p>
          <w:p w:rsidR="004543D1" w:rsidRPr="006E20AC" w:rsidRDefault="004543D1" w:rsidP="006E20AC">
            <w:pPr>
              <w:jc w:val="both"/>
              <w:rPr>
                <w:lang w:val="es-ES"/>
              </w:rPr>
            </w:pPr>
          </w:p>
        </w:tc>
        <w:tc>
          <w:tcPr>
            <w:tcW w:w="2409" w:type="dxa"/>
          </w:tcPr>
          <w:p w:rsidR="00CE47A4" w:rsidRPr="006E20AC" w:rsidRDefault="00CE47A4" w:rsidP="006E20AC">
            <w:pPr>
              <w:jc w:val="center"/>
              <w:rPr>
                <w:lang w:val="es-ES"/>
              </w:rPr>
            </w:pPr>
          </w:p>
        </w:tc>
        <w:tc>
          <w:tcPr>
            <w:tcW w:w="1783" w:type="dxa"/>
          </w:tcPr>
          <w:p w:rsidR="00CE47A4" w:rsidRDefault="00CE47A4" w:rsidP="006E20AC">
            <w:pPr>
              <w:jc w:val="center"/>
            </w:pPr>
          </w:p>
        </w:tc>
      </w:tr>
      <w:tr w:rsidR="00CE47A4" w:rsidRPr="006E20AC" w:rsidTr="006E20AC">
        <w:tc>
          <w:tcPr>
            <w:tcW w:w="3936" w:type="dxa"/>
            <w:shd w:val="clear" w:color="auto" w:fill="auto"/>
          </w:tcPr>
          <w:p w:rsidR="00CE47A4" w:rsidRDefault="00CE47A4" w:rsidP="006E20AC">
            <w:pPr>
              <w:jc w:val="both"/>
              <w:rPr>
                <w:lang w:val="es-ES"/>
              </w:rPr>
            </w:pPr>
          </w:p>
          <w:p w:rsidR="004543D1" w:rsidRPr="006E20AC" w:rsidRDefault="004543D1" w:rsidP="006E20AC">
            <w:pPr>
              <w:jc w:val="both"/>
              <w:rPr>
                <w:lang w:val="es-ES"/>
              </w:rPr>
            </w:pPr>
          </w:p>
        </w:tc>
        <w:tc>
          <w:tcPr>
            <w:tcW w:w="2409" w:type="dxa"/>
          </w:tcPr>
          <w:p w:rsidR="00CE47A4" w:rsidRPr="006E20AC" w:rsidRDefault="00CE47A4" w:rsidP="006E20AC">
            <w:pPr>
              <w:jc w:val="center"/>
              <w:rPr>
                <w:lang w:val="es-ES"/>
              </w:rPr>
            </w:pPr>
          </w:p>
        </w:tc>
        <w:tc>
          <w:tcPr>
            <w:tcW w:w="1783" w:type="dxa"/>
          </w:tcPr>
          <w:p w:rsidR="00CE47A4" w:rsidRDefault="00CE47A4" w:rsidP="006E20AC">
            <w:pPr>
              <w:jc w:val="center"/>
            </w:pPr>
          </w:p>
        </w:tc>
      </w:tr>
      <w:tr w:rsidR="00CE47A4" w:rsidRPr="006E20AC" w:rsidTr="006E20AC">
        <w:tc>
          <w:tcPr>
            <w:tcW w:w="3936" w:type="dxa"/>
            <w:shd w:val="clear" w:color="auto" w:fill="auto"/>
          </w:tcPr>
          <w:p w:rsidR="00CE47A4" w:rsidRDefault="00CE47A4" w:rsidP="006E20AC">
            <w:pPr>
              <w:jc w:val="both"/>
              <w:rPr>
                <w:lang w:val="es-ES"/>
              </w:rPr>
            </w:pPr>
          </w:p>
          <w:p w:rsidR="004543D1" w:rsidRPr="006E20AC" w:rsidRDefault="004543D1" w:rsidP="006E20AC">
            <w:pPr>
              <w:jc w:val="both"/>
              <w:rPr>
                <w:lang w:val="es-ES"/>
              </w:rPr>
            </w:pPr>
          </w:p>
        </w:tc>
        <w:tc>
          <w:tcPr>
            <w:tcW w:w="2409" w:type="dxa"/>
          </w:tcPr>
          <w:p w:rsidR="00CE47A4" w:rsidRPr="006E20AC" w:rsidRDefault="00CE47A4" w:rsidP="006E20AC">
            <w:pPr>
              <w:jc w:val="center"/>
              <w:rPr>
                <w:lang w:val="es-ES"/>
              </w:rPr>
            </w:pPr>
          </w:p>
        </w:tc>
        <w:tc>
          <w:tcPr>
            <w:tcW w:w="1783" w:type="dxa"/>
          </w:tcPr>
          <w:p w:rsidR="00CE47A4" w:rsidRDefault="00CE47A4" w:rsidP="006E20AC">
            <w:pPr>
              <w:jc w:val="center"/>
            </w:pPr>
          </w:p>
        </w:tc>
      </w:tr>
      <w:tr w:rsidR="00CE47A4" w:rsidRPr="006E20AC" w:rsidTr="006E20AC">
        <w:tc>
          <w:tcPr>
            <w:tcW w:w="3936" w:type="dxa"/>
            <w:shd w:val="clear" w:color="auto" w:fill="auto"/>
          </w:tcPr>
          <w:p w:rsidR="00CE47A4" w:rsidRDefault="00CE47A4" w:rsidP="006E20AC">
            <w:pPr>
              <w:jc w:val="both"/>
              <w:rPr>
                <w:lang w:val="es-ES"/>
              </w:rPr>
            </w:pPr>
          </w:p>
          <w:p w:rsidR="004543D1" w:rsidRPr="006E20AC" w:rsidRDefault="00DE3B6F" w:rsidP="00DE3B6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TOTAL</w:t>
            </w:r>
            <w:bookmarkStart w:id="9" w:name="_GoBack"/>
            <w:bookmarkEnd w:id="9"/>
          </w:p>
        </w:tc>
        <w:tc>
          <w:tcPr>
            <w:tcW w:w="2409" w:type="dxa"/>
          </w:tcPr>
          <w:p w:rsidR="00CE47A4" w:rsidRPr="006E20AC" w:rsidRDefault="00CE47A4" w:rsidP="006E20AC">
            <w:pPr>
              <w:jc w:val="center"/>
              <w:rPr>
                <w:lang w:val="es-ES"/>
              </w:rPr>
            </w:pPr>
          </w:p>
        </w:tc>
        <w:tc>
          <w:tcPr>
            <w:tcW w:w="1783" w:type="dxa"/>
          </w:tcPr>
          <w:p w:rsidR="00CE47A4" w:rsidRDefault="00CE47A4" w:rsidP="006E20AC">
            <w:pPr>
              <w:jc w:val="center"/>
            </w:pPr>
          </w:p>
        </w:tc>
      </w:tr>
    </w:tbl>
    <w:p w:rsidR="006557CC" w:rsidRDefault="006557CC" w:rsidP="00111682">
      <w:pPr>
        <w:jc w:val="both"/>
        <w:rPr>
          <w:sz w:val="18"/>
          <w:szCs w:val="18"/>
          <w:lang w:val="es-ES"/>
        </w:rPr>
      </w:pPr>
    </w:p>
    <w:p w:rsidR="004543D1" w:rsidRDefault="004543D1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br w:type="page"/>
      </w:r>
    </w:p>
    <w:p w:rsidR="00E22EBF" w:rsidRPr="002D5B96" w:rsidRDefault="00E22EBF" w:rsidP="00E22EBF">
      <w:pPr>
        <w:rPr>
          <w:b/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103"/>
        <w:gridCol w:w="1843"/>
      </w:tblGrid>
      <w:tr w:rsidR="00E22EBF" w:rsidRPr="006E20AC" w:rsidTr="006E20AC">
        <w:tc>
          <w:tcPr>
            <w:tcW w:w="8472" w:type="dxa"/>
            <w:gridSpan w:val="3"/>
            <w:shd w:val="clear" w:color="auto" w:fill="B3B3B3"/>
          </w:tcPr>
          <w:p w:rsidR="00E22EBF" w:rsidRPr="006E20AC" w:rsidRDefault="00E22EBF" w:rsidP="006E20AC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6E20AC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E22EBF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</w:tcPr>
          <w:p w:rsidR="00E22EBF" w:rsidRPr="00AF36C5" w:rsidRDefault="00E22EBF" w:rsidP="00A82B0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5103" w:type="dxa"/>
            <w:tcBorders>
              <w:bottom w:val="single" w:sz="6" w:space="0" w:color="auto"/>
            </w:tcBorders>
            <w:shd w:val="pct10" w:color="auto" w:fill="auto"/>
          </w:tcPr>
          <w:p w:rsidR="00E22EBF" w:rsidRPr="00AF36C5" w:rsidRDefault="00E22EBF" w:rsidP="00A82B0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pct10" w:color="auto" w:fill="auto"/>
          </w:tcPr>
          <w:p w:rsidR="00E22EBF" w:rsidRPr="00AF36C5" w:rsidRDefault="00E22EBF" w:rsidP="00A82B0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E22EBF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E22EBF" w:rsidRPr="00AF36C5" w:rsidRDefault="00E22EBF" w:rsidP="00A82B0D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03" w:type="dxa"/>
          </w:tcPr>
          <w:p w:rsidR="00E22EBF" w:rsidRPr="00AF36C5" w:rsidRDefault="00E22EBF" w:rsidP="00A82B0D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843" w:type="dxa"/>
          </w:tcPr>
          <w:p w:rsidR="00E22EBF" w:rsidRPr="00AF36C5" w:rsidRDefault="00E22EBF" w:rsidP="00A82B0D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6557CC" w:rsidRPr="006557CC" w:rsidRDefault="006557CC" w:rsidP="00111682">
      <w:pPr>
        <w:jc w:val="both"/>
        <w:rPr>
          <w:sz w:val="18"/>
          <w:szCs w:val="18"/>
        </w:rPr>
      </w:pPr>
    </w:p>
    <w:sectPr w:rsidR="006557CC" w:rsidRPr="006557CC" w:rsidSect="00DC0D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AF7" w:rsidRDefault="00573AF7">
      <w:r>
        <w:separator/>
      </w:r>
    </w:p>
  </w:endnote>
  <w:endnote w:type="continuationSeparator" w:id="0">
    <w:p w:rsidR="00573AF7" w:rsidRDefault="00573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5B2" w:rsidRDefault="004445B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F7B" w:rsidRPr="002D5B96" w:rsidRDefault="00046F7B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1.0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573AF7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573AF7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5B2" w:rsidRDefault="004445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AF7" w:rsidRDefault="00573AF7">
      <w:r>
        <w:separator/>
      </w:r>
    </w:p>
  </w:footnote>
  <w:footnote w:type="continuationSeparator" w:id="0">
    <w:p w:rsidR="00573AF7" w:rsidRDefault="00573A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5B2" w:rsidRDefault="004445B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185"/>
      <w:gridCol w:w="1083"/>
      <w:gridCol w:w="618"/>
    </w:tblGrid>
    <w:tr w:rsidR="00046F7B">
      <w:trPr>
        <w:trHeight w:val="1135"/>
      </w:trPr>
      <w:tc>
        <w:tcPr>
          <w:tcW w:w="1586" w:type="dxa"/>
        </w:tcPr>
        <w:p w:rsidR="00046F7B" w:rsidRDefault="00046F7B" w:rsidP="00A82B0D">
          <w:pPr>
            <w:pStyle w:val="Encabezado"/>
            <w:jc w:val="center"/>
            <w:rPr>
              <w:i/>
            </w:rPr>
          </w:pPr>
        </w:p>
      </w:tc>
      <w:tc>
        <w:tcPr>
          <w:tcW w:w="5185" w:type="dxa"/>
          <w:vAlign w:val="center"/>
        </w:tcPr>
        <w:p w:rsidR="00046F7B" w:rsidRPr="00DF5BA0" w:rsidRDefault="004543D1" w:rsidP="00A82B0D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DOCUMENTO DE </w:t>
          </w:r>
          <w:r w:rsidR="00046F7B">
            <w:rPr>
              <w:b/>
              <w:sz w:val="22"/>
              <w:szCs w:val="22"/>
            </w:rPr>
            <w:t>ESTRATEGIA</w:t>
          </w:r>
        </w:p>
      </w:tc>
      <w:tc>
        <w:tcPr>
          <w:tcW w:w="1701" w:type="dxa"/>
          <w:gridSpan w:val="2"/>
        </w:tcPr>
        <w:p w:rsidR="00046F7B" w:rsidRDefault="00046F7B" w:rsidP="00A82B0D">
          <w:pPr>
            <w:pStyle w:val="Encabezado"/>
            <w:jc w:val="center"/>
            <w:rPr>
              <w:b/>
            </w:rPr>
          </w:pPr>
        </w:p>
      </w:tc>
    </w:tr>
    <w:tr w:rsidR="00046F7B" w:rsidRPr="000D6E4F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046F7B" w:rsidRPr="000D6E4F" w:rsidRDefault="00046F7B" w:rsidP="00EF0802">
          <w:pPr>
            <w:pStyle w:val="Encabezado"/>
            <w:jc w:val="center"/>
            <w:rPr>
              <w:b/>
            </w:rPr>
          </w:pPr>
        </w:p>
      </w:tc>
      <w:tc>
        <w:tcPr>
          <w:tcW w:w="5185" w:type="dxa"/>
          <w:vMerge w:val="restart"/>
          <w:vAlign w:val="center"/>
        </w:tcPr>
        <w:p w:rsidR="00046F7B" w:rsidRPr="000D6E4F" w:rsidRDefault="00046F7B" w:rsidP="005C1014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PROYECTO:  </w:t>
          </w:r>
        </w:p>
      </w:tc>
      <w:tc>
        <w:tcPr>
          <w:tcW w:w="1701" w:type="dxa"/>
          <w:gridSpan w:val="2"/>
          <w:vAlign w:val="center"/>
        </w:tcPr>
        <w:p w:rsidR="00046F7B" w:rsidRPr="000D6E4F" w:rsidRDefault="00046F7B" w:rsidP="005C1014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Grupo: </w:t>
          </w:r>
        </w:p>
      </w:tc>
    </w:tr>
    <w:tr w:rsidR="00046F7B" w:rsidRPr="000D6E4F">
      <w:trPr>
        <w:cantSplit/>
        <w:trHeight w:val="247"/>
      </w:trPr>
      <w:tc>
        <w:tcPr>
          <w:tcW w:w="1586" w:type="dxa"/>
          <w:vMerge/>
          <w:vAlign w:val="center"/>
        </w:tcPr>
        <w:p w:rsidR="00046F7B" w:rsidRPr="000D6E4F" w:rsidRDefault="00046F7B" w:rsidP="00A82B0D">
          <w:pPr>
            <w:pStyle w:val="Encabezado"/>
            <w:jc w:val="center"/>
            <w:rPr>
              <w:b/>
            </w:rPr>
          </w:pPr>
        </w:p>
      </w:tc>
      <w:tc>
        <w:tcPr>
          <w:tcW w:w="5185" w:type="dxa"/>
          <w:vMerge/>
          <w:vAlign w:val="center"/>
        </w:tcPr>
        <w:p w:rsidR="00046F7B" w:rsidRPr="000D6E4F" w:rsidRDefault="00046F7B" w:rsidP="00A82B0D">
          <w:pPr>
            <w:pStyle w:val="Encabezado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:rsidR="00046F7B" w:rsidRPr="000D6E4F" w:rsidRDefault="00046F7B" w:rsidP="00A82B0D">
          <w:pPr>
            <w:pStyle w:val="Encabezado"/>
            <w:rPr>
              <w:b/>
            </w:rPr>
          </w:pPr>
          <w:r w:rsidRPr="000D6E4F">
            <w:rPr>
              <w:b/>
            </w:rPr>
            <w:t>Ciclo:</w:t>
          </w:r>
        </w:p>
      </w:tc>
      <w:tc>
        <w:tcPr>
          <w:tcW w:w="618" w:type="dxa"/>
          <w:vAlign w:val="center"/>
        </w:tcPr>
        <w:p w:rsidR="00046F7B" w:rsidRPr="000D6E4F" w:rsidRDefault="00046F7B" w:rsidP="00A82B0D">
          <w:pPr>
            <w:pStyle w:val="Encabezado"/>
            <w:rPr>
              <w:b/>
            </w:rPr>
          </w:pPr>
        </w:p>
      </w:tc>
    </w:tr>
  </w:tbl>
  <w:p w:rsidR="00046F7B" w:rsidRDefault="00046F7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5B2" w:rsidRDefault="004445B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228F5"/>
    <w:multiLevelType w:val="hybridMultilevel"/>
    <w:tmpl w:val="F206707E"/>
    <w:lvl w:ilvl="0" w:tplc="C1CAD3F6">
      <w:start w:val="1"/>
      <w:numFmt w:val="bullet"/>
      <w:lvlText w:val=""/>
      <w:lvlJc w:val="left"/>
      <w:pPr>
        <w:tabs>
          <w:tab w:val="num" w:pos="-72"/>
        </w:tabs>
        <w:ind w:left="70" w:hanging="142"/>
      </w:pPr>
      <w:rPr>
        <w:rFonts w:ascii="Symbol" w:hAnsi="Symbol" w:hint="default"/>
        <w:sz w:val="14"/>
        <w:szCs w:val="14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9A7B22"/>
    <w:multiLevelType w:val="hybridMultilevel"/>
    <w:tmpl w:val="476E9C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3F29BA"/>
    <w:multiLevelType w:val="multilevel"/>
    <w:tmpl w:val="B236387C"/>
    <w:lvl w:ilvl="0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CB448E"/>
    <w:multiLevelType w:val="hybridMultilevel"/>
    <w:tmpl w:val="8F4CBDA4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2C44E5"/>
    <w:multiLevelType w:val="hybridMultilevel"/>
    <w:tmpl w:val="B236387C"/>
    <w:lvl w:ilvl="0" w:tplc="98F8EB1E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1857A7"/>
    <w:multiLevelType w:val="hybridMultilevel"/>
    <w:tmpl w:val="483A3990"/>
    <w:lvl w:ilvl="0" w:tplc="B8AADF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B42B8A"/>
    <w:multiLevelType w:val="hybridMultilevel"/>
    <w:tmpl w:val="E3D4B9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382CFC"/>
    <w:multiLevelType w:val="hybridMultilevel"/>
    <w:tmpl w:val="571AEAFC"/>
    <w:lvl w:ilvl="0" w:tplc="8F122B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28D65D2"/>
    <w:multiLevelType w:val="hybridMultilevel"/>
    <w:tmpl w:val="08248F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EC2D6D"/>
    <w:multiLevelType w:val="hybridMultilevel"/>
    <w:tmpl w:val="D908B77C"/>
    <w:lvl w:ilvl="0" w:tplc="B8AADF16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5C7E0828"/>
    <w:multiLevelType w:val="hybridMultilevel"/>
    <w:tmpl w:val="AAAC38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C8827AB"/>
    <w:multiLevelType w:val="hybridMultilevel"/>
    <w:tmpl w:val="1C8203F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8D5068D"/>
    <w:multiLevelType w:val="hybridMultilevel"/>
    <w:tmpl w:val="07102EB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5C2D55"/>
    <w:multiLevelType w:val="hybridMultilevel"/>
    <w:tmpl w:val="865634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5D710A0"/>
    <w:multiLevelType w:val="hybridMultilevel"/>
    <w:tmpl w:val="DF4268AA"/>
    <w:lvl w:ilvl="0" w:tplc="C1CAD3F6">
      <w:start w:val="1"/>
      <w:numFmt w:val="bullet"/>
      <w:lvlText w:val=""/>
      <w:lvlJc w:val="left"/>
      <w:pPr>
        <w:tabs>
          <w:tab w:val="num" w:pos="0"/>
        </w:tabs>
        <w:ind w:left="142" w:hanging="142"/>
      </w:pPr>
      <w:rPr>
        <w:rFonts w:ascii="Symbol" w:hAnsi="Symbol" w:hint="default"/>
        <w:sz w:val="14"/>
        <w:szCs w:val="14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8E662F5"/>
    <w:multiLevelType w:val="hybridMultilevel"/>
    <w:tmpl w:val="571ADDE2"/>
    <w:lvl w:ilvl="0" w:tplc="2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1"/>
  </w:num>
  <w:num w:numId="4">
    <w:abstractNumId w:val="14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9"/>
  </w:num>
  <w:num w:numId="10">
    <w:abstractNumId w:val="12"/>
  </w:num>
  <w:num w:numId="11">
    <w:abstractNumId w:val="6"/>
  </w:num>
  <w:num w:numId="12">
    <w:abstractNumId w:val="10"/>
  </w:num>
  <w:num w:numId="13">
    <w:abstractNumId w:val="4"/>
  </w:num>
  <w:num w:numId="14">
    <w:abstractNumId w:val="2"/>
  </w:num>
  <w:num w:numId="15">
    <w:abstractNumId w:val="0"/>
  </w:num>
  <w:num w:numId="16">
    <w:abstractNumId w:val="3"/>
  </w:num>
  <w:num w:numId="17">
    <w:abstractNumId w:val="13"/>
  </w:num>
  <w:num w:numId="18">
    <w:abstractNumId w:val="10"/>
  </w:num>
  <w:num w:numId="19">
    <w:abstractNumId w:val="10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s-ES" w:vendorID="64" w:dllVersion="131078" w:nlCheck="1" w:checkStyle="1"/>
  <w:activeWritingStyle w:appName="MSWord" w:lang="es-CO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6A8"/>
    <w:rsid w:val="00020BA8"/>
    <w:rsid w:val="00020DBD"/>
    <w:rsid w:val="00022516"/>
    <w:rsid w:val="00036FB9"/>
    <w:rsid w:val="00046F7B"/>
    <w:rsid w:val="000527F3"/>
    <w:rsid w:val="00062651"/>
    <w:rsid w:val="00067ECB"/>
    <w:rsid w:val="00070EFF"/>
    <w:rsid w:val="00087998"/>
    <w:rsid w:val="000A62E4"/>
    <w:rsid w:val="000A63C7"/>
    <w:rsid w:val="000D48BD"/>
    <w:rsid w:val="000F2F92"/>
    <w:rsid w:val="000F69C0"/>
    <w:rsid w:val="000F6A99"/>
    <w:rsid w:val="00111682"/>
    <w:rsid w:val="00112544"/>
    <w:rsid w:val="00137F19"/>
    <w:rsid w:val="0015228E"/>
    <w:rsid w:val="001817B8"/>
    <w:rsid w:val="001C1F9D"/>
    <w:rsid w:val="001C7674"/>
    <w:rsid w:val="001D5ED3"/>
    <w:rsid w:val="001D658B"/>
    <w:rsid w:val="001E3317"/>
    <w:rsid w:val="001E748C"/>
    <w:rsid w:val="00246AF5"/>
    <w:rsid w:val="002676BD"/>
    <w:rsid w:val="002776E1"/>
    <w:rsid w:val="00281382"/>
    <w:rsid w:val="00281E3C"/>
    <w:rsid w:val="002B0937"/>
    <w:rsid w:val="002B5BE0"/>
    <w:rsid w:val="002C4CE2"/>
    <w:rsid w:val="002D5B96"/>
    <w:rsid w:val="002E312C"/>
    <w:rsid w:val="002F4F08"/>
    <w:rsid w:val="002F7BC5"/>
    <w:rsid w:val="00307141"/>
    <w:rsid w:val="00335020"/>
    <w:rsid w:val="00337A51"/>
    <w:rsid w:val="00342684"/>
    <w:rsid w:val="00366C6E"/>
    <w:rsid w:val="003747C8"/>
    <w:rsid w:val="00374E68"/>
    <w:rsid w:val="003B25D6"/>
    <w:rsid w:val="003B2A85"/>
    <w:rsid w:val="003D03A7"/>
    <w:rsid w:val="003E3701"/>
    <w:rsid w:val="003F36F2"/>
    <w:rsid w:val="00400398"/>
    <w:rsid w:val="004445B2"/>
    <w:rsid w:val="00447570"/>
    <w:rsid w:val="0045048A"/>
    <w:rsid w:val="004543D1"/>
    <w:rsid w:val="004544BD"/>
    <w:rsid w:val="00477D55"/>
    <w:rsid w:val="0048342B"/>
    <w:rsid w:val="00490453"/>
    <w:rsid w:val="004E78B8"/>
    <w:rsid w:val="004F5D20"/>
    <w:rsid w:val="0050262C"/>
    <w:rsid w:val="00527E12"/>
    <w:rsid w:val="0053280C"/>
    <w:rsid w:val="00540406"/>
    <w:rsid w:val="00547772"/>
    <w:rsid w:val="00573AF7"/>
    <w:rsid w:val="00577E53"/>
    <w:rsid w:val="005A7478"/>
    <w:rsid w:val="005C02AE"/>
    <w:rsid w:val="005C1014"/>
    <w:rsid w:val="005C412E"/>
    <w:rsid w:val="005C4CA7"/>
    <w:rsid w:val="005C6383"/>
    <w:rsid w:val="005D4C82"/>
    <w:rsid w:val="005D74C0"/>
    <w:rsid w:val="005E1459"/>
    <w:rsid w:val="005E3699"/>
    <w:rsid w:val="006037DD"/>
    <w:rsid w:val="00610D55"/>
    <w:rsid w:val="006231DC"/>
    <w:rsid w:val="006406BA"/>
    <w:rsid w:val="006428F9"/>
    <w:rsid w:val="00647BDC"/>
    <w:rsid w:val="006557CC"/>
    <w:rsid w:val="00661EB8"/>
    <w:rsid w:val="006760F4"/>
    <w:rsid w:val="00697D83"/>
    <w:rsid w:val="006B4B59"/>
    <w:rsid w:val="006B5F60"/>
    <w:rsid w:val="006C4383"/>
    <w:rsid w:val="006C794A"/>
    <w:rsid w:val="006D1783"/>
    <w:rsid w:val="006E0EF1"/>
    <w:rsid w:val="006E20AC"/>
    <w:rsid w:val="00707968"/>
    <w:rsid w:val="00716051"/>
    <w:rsid w:val="0072548A"/>
    <w:rsid w:val="00730838"/>
    <w:rsid w:val="007315C8"/>
    <w:rsid w:val="00762E77"/>
    <w:rsid w:val="00781862"/>
    <w:rsid w:val="00787F7B"/>
    <w:rsid w:val="00790BFC"/>
    <w:rsid w:val="0079231E"/>
    <w:rsid w:val="00802660"/>
    <w:rsid w:val="00820AFA"/>
    <w:rsid w:val="00827B6F"/>
    <w:rsid w:val="00832984"/>
    <w:rsid w:val="00855EAC"/>
    <w:rsid w:val="008662B7"/>
    <w:rsid w:val="008738AD"/>
    <w:rsid w:val="008825ED"/>
    <w:rsid w:val="008876A8"/>
    <w:rsid w:val="00897947"/>
    <w:rsid w:val="008B73C5"/>
    <w:rsid w:val="008D0E08"/>
    <w:rsid w:val="008D1A8B"/>
    <w:rsid w:val="008D58FA"/>
    <w:rsid w:val="00927AEA"/>
    <w:rsid w:val="00930576"/>
    <w:rsid w:val="00953D7A"/>
    <w:rsid w:val="00957A0A"/>
    <w:rsid w:val="0096088C"/>
    <w:rsid w:val="00963082"/>
    <w:rsid w:val="009C6653"/>
    <w:rsid w:val="009E043D"/>
    <w:rsid w:val="009F4503"/>
    <w:rsid w:val="00A223F3"/>
    <w:rsid w:val="00A24F83"/>
    <w:rsid w:val="00A36C1B"/>
    <w:rsid w:val="00A450AA"/>
    <w:rsid w:val="00A57A2E"/>
    <w:rsid w:val="00A82B0D"/>
    <w:rsid w:val="00AA59CE"/>
    <w:rsid w:val="00B071F2"/>
    <w:rsid w:val="00B52F87"/>
    <w:rsid w:val="00B62137"/>
    <w:rsid w:val="00B94058"/>
    <w:rsid w:val="00B9769D"/>
    <w:rsid w:val="00C10649"/>
    <w:rsid w:val="00C358B1"/>
    <w:rsid w:val="00C565C8"/>
    <w:rsid w:val="00C57B3B"/>
    <w:rsid w:val="00C966EF"/>
    <w:rsid w:val="00CB30FE"/>
    <w:rsid w:val="00CD4BA2"/>
    <w:rsid w:val="00CE47A4"/>
    <w:rsid w:val="00D51797"/>
    <w:rsid w:val="00D83E49"/>
    <w:rsid w:val="00DC0D7F"/>
    <w:rsid w:val="00DE3B6F"/>
    <w:rsid w:val="00E00ECF"/>
    <w:rsid w:val="00E10425"/>
    <w:rsid w:val="00E22EBF"/>
    <w:rsid w:val="00E50623"/>
    <w:rsid w:val="00EF0802"/>
    <w:rsid w:val="00F2303D"/>
    <w:rsid w:val="00F33B93"/>
    <w:rsid w:val="00F56A4A"/>
    <w:rsid w:val="00F7453D"/>
    <w:rsid w:val="00F936FC"/>
    <w:rsid w:val="00F9392F"/>
    <w:rsid w:val="00FB08C1"/>
    <w:rsid w:val="00FC3454"/>
    <w:rsid w:val="00FC4F31"/>
    <w:rsid w:val="00FD4525"/>
    <w:rsid w:val="00FE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pPr>
      <w:ind w:left="200"/>
    </w:pPr>
  </w:style>
  <w:style w:type="paragraph" w:styleId="TDC3">
    <w:name w:val="toc 3"/>
    <w:basedOn w:val="Normal"/>
    <w:next w:val="Normal"/>
    <w:autoRedefine/>
    <w:uiPriority w:val="39"/>
    <w:pPr>
      <w:ind w:left="400"/>
    </w:pPr>
  </w:style>
  <w:style w:type="paragraph" w:customStyle="1" w:styleId="reference">
    <w:name w:val="reference"/>
    <w:basedOn w:val="Normal"/>
    <w:rsid w:val="00A450AA"/>
    <w:pPr>
      <w:overflowPunct w:val="0"/>
      <w:autoSpaceDE w:val="0"/>
      <w:autoSpaceDN w:val="0"/>
      <w:adjustRightInd w:val="0"/>
      <w:ind w:left="227" w:hanging="227"/>
      <w:jc w:val="both"/>
      <w:textAlignment w:val="baseline"/>
    </w:pPr>
    <w:rPr>
      <w:rFonts w:ascii="Times" w:hAnsi="Times"/>
      <w:sz w:val="18"/>
      <w:lang w:val="en-US" w:eastAsia="es-CO"/>
    </w:rPr>
  </w:style>
  <w:style w:type="paragraph" w:styleId="Textodeglobo">
    <w:name w:val="Balloon Text"/>
    <w:basedOn w:val="Normal"/>
    <w:semiHidden/>
    <w:rsid w:val="00A450AA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1E3317"/>
    <w:pPr>
      <w:spacing w:after="120"/>
      <w:ind w:left="283"/>
    </w:pPr>
    <w:rPr>
      <w:rFonts w:ascii="Times New Roman" w:hAnsi="Times New Roman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pPr>
      <w:ind w:left="200"/>
    </w:pPr>
  </w:style>
  <w:style w:type="paragraph" w:styleId="TDC3">
    <w:name w:val="toc 3"/>
    <w:basedOn w:val="Normal"/>
    <w:next w:val="Normal"/>
    <w:autoRedefine/>
    <w:uiPriority w:val="39"/>
    <w:pPr>
      <w:ind w:left="400"/>
    </w:pPr>
  </w:style>
  <w:style w:type="paragraph" w:customStyle="1" w:styleId="reference">
    <w:name w:val="reference"/>
    <w:basedOn w:val="Normal"/>
    <w:rsid w:val="00A450AA"/>
    <w:pPr>
      <w:overflowPunct w:val="0"/>
      <w:autoSpaceDE w:val="0"/>
      <w:autoSpaceDN w:val="0"/>
      <w:adjustRightInd w:val="0"/>
      <w:ind w:left="227" w:hanging="227"/>
      <w:jc w:val="both"/>
      <w:textAlignment w:val="baseline"/>
    </w:pPr>
    <w:rPr>
      <w:rFonts w:ascii="Times" w:hAnsi="Times"/>
      <w:sz w:val="18"/>
      <w:lang w:val="en-US" w:eastAsia="es-CO"/>
    </w:rPr>
  </w:style>
  <w:style w:type="paragraph" w:styleId="Textodeglobo">
    <w:name w:val="Balloon Text"/>
    <w:basedOn w:val="Normal"/>
    <w:semiHidden/>
    <w:rsid w:val="00A450AA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1E3317"/>
    <w:pPr>
      <w:spacing w:after="120"/>
      <w:ind w:left="283"/>
    </w:pPr>
    <w:rPr>
      <w:rFonts w:ascii="Times New Roman" w:hAnsi="Times New Roman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6</TotalTime>
  <Pages>4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1145</CharactersWithSpaces>
  <SharedDoc>false</SharedDoc>
  <HLinks>
    <vt:vector size="54" baseType="variant"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_Toc162095615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_Toc162095614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_Toc162095613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_Toc162095612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_Toc162095611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_Toc162095610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_Toc162095609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_Toc162095608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_Toc162095607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JP</dc:creator>
  <cp:lastModifiedBy>DIEGO</cp:lastModifiedBy>
  <cp:revision>6</cp:revision>
  <cp:lastPrinted>2012-06-26T18:56:00Z</cp:lastPrinted>
  <dcterms:created xsi:type="dcterms:W3CDTF">2015-08-06T06:33:00Z</dcterms:created>
  <dcterms:modified xsi:type="dcterms:W3CDTF">2021-08-09T21:47:00Z</dcterms:modified>
</cp:coreProperties>
</file>